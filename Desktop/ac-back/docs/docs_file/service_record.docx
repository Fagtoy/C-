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2AE9" w:rsidRPr="00B67FD4" w:rsidRDefault="00D52AE9">
      <w:pPr>
        <w:rPr>
          <w:rFonts w:ascii="Arial" w:hAnsi="Arial" w:cs="Arial"/>
          <w:b/>
          <w:color w:val="000000"/>
          <w:sz w:val="16"/>
        </w:rPr>
      </w:pPr>
    </w:p>
    <w:p w:rsidR="00D52AE9" w:rsidRDefault="00D52AE9">
      <w:pPr>
        <w:rPr>
          <w:rFonts w:ascii="Arial" w:hAnsi="Arial" w:cs="Arial"/>
          <w:b/>
          <w:color w:val="000000"/>
          <w:sz w:val="16"/>
          <w:lang w:val="uk-UA"/>
        </w:rPr>
      </w:pPr>
    </w:p>
    <w:p w:rsidR="00D52AE9" w:rsidRPr="00E6778F" w:rsidRDefault="00E6778F" w:rsidP="009C4EA2">
      <w:pPr>
        <w:tabs>
          <w:tab w:val="left" w:pos="3308"/>
        </w:tabs>
        <w:ind w:left="720" w:firstLine="698"/>
        <w:rPr>
          <w:rFonts w:ascii="Arial" w:hAnsi="Arial" w:cs="Arial"/>
          <w:b/>
          <w:color w:val="000000"/>
          <w:sz w:val="19"/>
          <w:szCs w:val="19"/>
          <w:lang w:val="en-US"/>
        </w:rPr>
      </w:pPr>
      <w:r>
        <w:rPr>
          <w:b/>
          <w:bCs/>
          <w:sz w:val="19"/>
          <w:szCs w:val="19"/>
          <w:lang w:val="en-US"/>
        </w:rPr>
        <w:t>{{</w:t>
      </w:r>
      <w:proofErr w:type="spellStart"/>
      <w:r>
        <w:rPr>
          <w:b/>
          <w:bCs/>
          <w:sz w:val="19"/>
          <w:szCs w:val="19"/>
          <w:lang w:val="en-US"/>
        </w:rPr>
        <w:t>number_service_record</w:t>
      </w:r>
      <w:proofErr w:type="spellEnd"/>
      <w:r>
        <w:rPr>
          <w:b/>
          <w:bCs/>
          <w:sz w:val="19"/>
          <w:szCs w:val="19"/>
          <w:lang w:val="en-US"/>
        </w:rPr>
        <w:t>}}</w:t>
      </w:r>
    </w:p>
    <w:p w:rsidR="00D52AE9" w:rsidRDefault="00D52AE9">
      <w:pPr>
        <w:tabs>
          <w:tab w:val="left" w:pos="3308"/>
        </w:tabs>
        <w:rPr>
          <w:b/>
          <w:sz w:val="16"/>
          <w:lang w:val="uk-UA"/>
        </w:rPr>
      </w:pPr>
    </w:p>
    <w:p w:rsidR="00542557" w:rsidRDefault="00D52AE9" w:rsidP="0062626D">
      <w:pPr>
        <w:tabs>
          <w:tab w:val="center" w:pos="2352"/>
        </w:tabs>
        <w:rPr>
          <w:b/>
          <w:bCs/>
          <w:color w:val="000000"/>
          <w:sz w:val="16"/>
          <w:szCs w:val="16"/>
          <w:lang w:val="en-US"/>
        </w:rPr>
      </w:pPr>
      <w:r w:rsidRPr="00346DF2">
        <w:rPr>
          <w:b/>
          <w:sz w:val="16"/>
          <w:szCs w:val="16"/>
          <w:lang w:val="uk-UA"/>
        </w:rPr>
        <w:t xml:space="preserve">Власник:         </w:t>
      </w:r>
      <w:r w:rsidR="0050628D" w:rsidRPr="00346DF2">
        <w:rPr>
          <w:b/>
          <w:sz w:val="16"/>
          <w:szCs w:val="16"/>
          <w:lang w:val="uk-UA"/>
        </w:rPr>
        <w:t xml:space="preserve">  </w:t>
      </w:r>
      <w:r w:rsidR="00C0117D">
        <w:rPr>
          <w:b/>
          <w:bCs/>
          <w:color w:val="000000"/>
          <w:sz w:val="16"/>
          <w:szCs w:val="16"/>
          <w:lang w:val="en-US"/>
        </w:rPr>
        <w:t>{{</w:t>
      </w:r>
      <w:proofErr w:type="spellStart"/>
      <w:r w:rsidR="00C0117D">
        <w:rPr>
          <w:b/>
          <w:bCs/>
          <w:color w:val="000000"/>
          <w:sz w:val="16"/>
          <w:szCs w:val="16"/>
          <w:lang w:val="en-US"/>
        </w:rPr>
        <w:t>last_name_ukr</w:t>
      </w:r>
      <w:proofErr w:type="spellEnd"/>
      <w:r w:rsidR="00C0117D">
        <w:rPr>
          <w:b/>
          <w:bCs/>
          <w:color w:val="000000"/>
          <w:sz w:val="16"/>
          <w:szCs w:val="16"/>
          <w:lang w:val="en-US"/>
        </w:rPr>
        <w:t>}} {{</w:t>
      </w:r>
      <w:proofErr w:type="spellStart"/>
      <w:r w:rsidR="00C0117D">
        <w:rPr>
          <w:b/>
          <w:bCs/>
          <w:color w:val="000000"/>
          <w:sz w:val="16"/>
          <w:szCs w:val="16"/>
          <w:lang w:val="en-US"/>
        </w:rPr>
        <w:t>first_name_ukr</w:t>
      </w:r>
      <w:proofErr w:type="spellEnd"/>
      <w:r w:rsidR="00C0117D">
        <w:rPr>
          <w:b/>
          <w:bCs/>
          <w:color w:val="000000"/>
          <w:sz w:val="16"/>
          <w:szCs w:val="16"/>
          <w:lang w:val="en-US"/>
        </w:rPr>
        <w:t>}}</w:t>
      </w:r>
    </w:p>
    <w:p w:rsidR="00C0117D" w:rsidRPr="00346DF2" w:rsidRDefault="00C0117D" w:rsidP="0062626D">
      <w:pPr>
        <w:tabs>
          <w:tab w:val="center" w:pos="2352"/>
        </w:tabs>
        <w:rPr>
          <w:b/>
          <w:sz w:val="16"/>
          <w:szCs w:val="16"/>
          <w:lang w:val="uk-UA"/>
        </w:rPr>
      </w:pPr>
      <w:r>
        <w:rPr>
          <w:b/>
          <w:bCs/>
          <w:color w:val="000000"/>
          <w:sz w:val="16"/>
          <w:szCs w:val="16"/>
          <w:lang w:val="en-US"/>
        </w:rPr>
        <w:t xml:space="preserve">                            {{</w:t>
      </w:r>
      <w:proofErr w:type="spellStart"/>
      <w:r>
        <w:rPr>
          <w:b/>
          <w:bCs/>
          <w:color w:val="000000"/>
          <w:sz w:val="16"/>
          <w:szCs w:val="16"/>
          <w:lang w:val="en-US"/>
        </w:rPr>
        <w:t>middle_name_ukr</w:t>
      </w:r>
      <w:proofErr w:type="spellEnd"/>
      <w:r>
        <w:rPr>
          <w:b/>
          <w:bCs/>
          <w:color w:val="000000"/>
          <w:sz w:val="16"/>
          <w:szCs w:val="16"/>
          <w:lang w:val="en-US"/>
        </w:rPr>
        <w:t>}}</w:t>
      </w:r>
    </w:p>
    <w:p w:rsidR="00D52AE9" w:rsidRPr="00346DF2" w:rsidRDefault="00D52AE9">
      <w:pPr>
        <w:pStyle w:val="1"/>
        <w:tabs>
          <w:tab w:val="left" w:pos="1134"/>
        </w:tabs>
        <w:rPr>
          <w:szCs w:val="16"/>
        </w:rPr>
      </w:pPr>
    </w:p>
    <w:p w:rsidR="008A7671" w:rsidRPr="00346DF2" w:rsidRDefault="00D52AE9" w:rsidP="008A7671">
      <w:pPr>
        <w:pStyle w:val="1"/>
        <w:tabs>
          <w:tab w:val="left" w:pos="1134"/>
        </w:tabs>
        <w:rPr>
          <w:rFonts w:ascii="Arial" w:hAnsi="Arial" w:cs="Arial"/>
          <w:szCs w:val="16"/>
        </w:rPr>
      </w:pPr>
      <w:proofErr w:type="spellStart"/>
      <w:r w:rsidRPr="00346DF2">
        <w:rPr>
          <w:szCs w:val="16"/>
        </w:rPr>
        <w:t>The</w:t>
      </w:r>
      <w:proofErr w:type="spellEnd"/>
      <w:r w:rsidRPr="00346DF2">
        <w:rPr>
          <w:szCs w:val="16"/>
        </w:rPr>
        <w:t xml:space="preserve"> </w:t>
      </w:r>
      <w:proofErr w:type="spellStart"/>
      <w:r w:rsidRPr="00346DF2">
        <w:rPr>
          <w:szCs w:val="16"/>
        </w:rPr>
        <w:t>Holder</w:t>
      </w:r>
      <w:proofErr w:type="spellEnd"/>
      <w:r w:rsidRPr="00346DF2">
        <w:rPr>
          <w:szCs w:val="16"/>
        </w:rPr>
        <w:t xml:space="preserve">:    </w:t>
      </w:r>
      <w:r w:rsidR="00D216DA" w:rsidRPr="00346DF2">
        <w:rPr>
          <w:rFonts w:ascii="Arial" w:hAnsi="Arial" w:cs="Arial"/>
          <w:szCs w:val="16"/>
        </w:rPr>
        <w:t xml:space="preserve">  </w:t>
      </w:r>
      <w:r w:rsidR="00E6778F">
        <w:rPr>
          <w:bCs/>
          <w:color w:val="000000"/>
          <w:szCs w:val="16"/>
          <w:lang w:val="en-US"/>
        </w:rPr>
        <w:t>{{</w:t>
      </w:r>
      <w:proofErr w:type="spellStart"/>
      <w:r w:rsidR="00E6778F">
        <w:rPr>
          <w:bCs/>
          <w:color w:val="000000"/>
          <w:szCs w:val="16"/>
          <w:lang w:val="en-US"/>
        </w:rPr>
        <w:t>sailor_fio_eng</w:t>
      </w:r>
      <w:proofErr w:type="spellEnd"/>
      <w:r w:rsidR="00E6778F">
        <w:rPr>
          <w:bCs/>
          <w:color w:val="000000"/>
          <w:szCs w:val="16"/>
          <w:lang w:val="en-US"/>
        </w:rPr>
        <w:t>}}</w:t>
      </w:r>
    </w:p>
    <w:p w:rsidR="00D52AE9" w:rsidRPr="00346DF2" w:rsidRDefault="001F492E">
      <w:pPr>
        <w:rPr>
          <w:sz w:val="16"/>
          <w:szCs w:val="16"/>
          <w:lang w:val="uk-UA"/>
        </w:rPr>
      </w:pPr>
      <w:r w:rsidRPr="00346DF2">
        <w:rPr>
          <w:sz w:val="16"/>
          <w:szCs w:val="16"/>
          <w:lang w:val="uk-UA"/>
        </w:rPr>
        <w:t xml:space="preserve">  </w:t>
      </w:r>
    </w:p>
    <w:p w:rsidR="00D52AE9" w:rsidRPr="00E6778F" w:rsidRDefault="00D52AE9">
      <w:pPr>
        <w:rPr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uk-UA"/>
        </w:rPr>
        <w:t xml:space="preserve">Дата народження:  </w:t>
      </w:r>
      <w:r w:rsidR="00E6778F" w:rsidRPr="00E6778F">
        <w:rPr>
          <w:b/>
          <w:bCs/>
          <w:color w:val="000000"/>
          <w:sz w:val="16"/>
          <w:szCs w:val="16"/>
          <w:lang w:val="uk-UA"/>
        </w:rPr>
        <w:t>{{</w:t>
      </w:r>
      <w:r w:rsidR="00E6778F">
        <w:rPr>
          <w:b/>
          <w:bCs/>
          <w:color w:val="000000"/>
          <w:sz w:val="16"/>
          <w:szCs w:val="16"/>
          <w:lang w:val="en-US"/>
        </w:rPr>
        <w:t>date</w:t>
      </w:r>
      <w:r w:rsidR="00E6778F" w:rsidRPr="00E6778F">
        <w:rPr>
          <w:b/>
          <w:bCs/>
          <w:color w:val="000000"/>
          <w:sz w:val="16"/>
          <w:szCs w:val="16"/>
          <w:lang w:val="uk-UA"/>
        </w:rPr>
        <w:t>_</w:t>
      </w:r>
      <w:r w:rsidR="00E6778F">
        <w:rPr>
          <w:b/>
          <w:bCs/>
          <w:color w:val="000000"/>
          <w:sz w:val="16"/>
          <w:szCs w:val="16"/>
          <w:lang w:val="en-US"/>
        </w:rPr>
        <w:t>bir</w:t>
      </w:r>
      <w:r w:rsidR="00CA3194">
        <w:rPr>
          <w:b/>
          <w:bCs/>
          <w:color w:val="000000"/>
          <w:sz w:val="16"/>
          <w:szCs w:val="16"/>
          <w:lang w:val="en-US"/>
        </w:rPr>
        <w:t>th</w:t>
      </w:r>
      <w:r w:rsidR="00E6778F" w:rsidRPr="00E6778F">
        <w:rPr>
          <w:b/>
          <w:bCs/>
          <w:color w:val="000000"/>
          <w:sz w:val="16"/>
          <w:szCs w:val="16"/>
          <w:lang w:val="uk-UA"/>
        </w:rPr>
        <w:t>}}</w:t>
      </w:r>
      <w:r w:rsidR="00F96535" w:rsidRPr="00F96535">
        <w:rPr>
          <w:b/>
          <w:sz w:val="16"/>
          <w:szCs w:val="16"/>
          <w:lang w:val="uk-UA"/>
        </w:rPr>
        <w:t xml:space="preserve">             </w:t>
      </w:r>
      <w:r w:rsidR="006D6082" w:rsidRPr="00EE222F">
        <w:rPr>
          <w:b/>
          <w:sz w:val="16"/>
          <w:szCs w:val="16"/>
          <w:lang w:val="uk-UA"/>
        </w:rPr>
        <w:t xml:space="preserve">        </w:t>
      </w:r>
      <w:r w:rsidR="00321AA0" w:rsidRPr="00321AA0">
        <w:rPr>
          <w:b/>
          <w:sz w:val="16"/>
          <w:szCs w:val="16"/>
          <w:lang w:val="uk-UA"/>
        </w:rPr>
        <w:t xml:space="preserve"> </w:t>
      </w:r>
      <w:r w:rsidRPr="00346DF2">
        <w:rPr>
          <w:b/>
          <w:sz w:val="16"/>
          <w:szCs w:val="16"/>
          <w:lang w:val="uk-UA"/>
        </w:rPr>
        <w:t xml:space="preserve">Стать: </w:t>
      </w:r>
      <w:r w:rsidR="00E7147E" w:rsidRPr="00E6778F">
        <w:rPr>
          <w:b/>
          <w:sz w:val="16"/>
          <w:szCs w:val="16"/>
          <w:lang w:val="uk-UA"/>
        </w:rPr>
        <w:t xml:space="preserve">   </w:t>
      </w:r>
      <w:r w:rsidR="00E6778F" w:rsidRPr="00E6778F">
        <w:rPr>
          <w:b/>
          <w:bCs/>
          <w:color w:val="000000"/>
          <w:sz w:val="16"/>
          <w:szCs w:val="16"/>
          <w:lang w:val="uk-UA"/>
        </w:rPr>
        <w:t>{{</w:t>
      </w:r>
      <w:r w:rsidR="00E6778F">
        <w:rPr>
          <w:b/>
          <w:bCs/>
          <w:color w:val="000000"/>
          <w:sz w:val="16"/>
          <w:szCs w:val="16"/>
          <w:lang w:val="en-US"/>
        </w:rPr>
        <w:t>sex</w:t>
      </w:r>
      <w:r w:rsidR="00E6778F" w:rsidRPr="00E6778F">
        <w:rPr>
          <w:b/>
          <w:bCs/>
          <w:color w:val="000000"/>
          <w:sz w:val="16"/>
          <w:szCs w:val="16"/>
          <w:lang w:val="uk-UA"/>
        </w:rPr>
        <w:t>_</w:t>
      </w:r>
      <w:proofErr w:type="spellStart"/>
      <w:r w:rsidR="00E6778F">
        <w:rPr>
          <w:b/>
          <w:bCs/>
          <w:color w:val="000000"/>
          <w:sz w:val="16"/>
          <w:szCs w:val="16"/>
          <w:lang w:val="en-US"/>
        </w:rPr>
        <w:t>ukr</w:t>
      </w:r>
      <w:proofErr w:type="spellEnd"/>
      <w:r w:rsidR="00E6778F" w:rsidRPr="00E6778F">
        <w:rPr>
          <w:b/>
          <w:bCs/>
          <w:color w:val="000000"/>
          <w:sz w:val="16"/>
          <w:szCs w:val="16"/>
          <w:lang w:val="uk-UA"/>
        </w:rPr>
        <w:t>}}</w:t>
      </w:r>
    </w:p>
    <w:p w:rsidR="00413857" w:rsidRDefault="00D52AE9">
      <w:pPr>
        <w:tabs>
          <w:tab w:val="left" w:pos="3218"/>
        </w:tabs>
        <w:rPr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en-US"/>
        </w:rPr>
        <w:t>Date</w:t>
      </w:r>
      <w:r w:rsidRPr="00346DF2">
        <w:rPr>
          <w:b/>
          <w:sz w:val="16"/>
          <w:szCs w:val="16"/>
          <w:lang w:val="uk-UA"/>
        </w:rPr>
        <w:t xml:space="preserve"> </w:t>
      </w:r>
      <w:r w:rsidRPr="00346DF2">
        <w:rPr>
          <w:b/>
          <w:sz w:val="16"/>
          <w:szCs w:val="16"/>
          <w:lang w:val="en-US"/>
        </w:rPr>
        <w:t>of</w:t>
      </w:r>
      <w:r w:rsidR="004057CC" w:rsidRPr="00346DF2">
        <w:rPr>
          <w:b/>
          <w:sz w:val="16"/>
          <w:szCs w:val="16"/>
          <w:lang w:val="uk-UA"/>
        </w:rPr>
        <w:t xml:space="preserve"> </w:t>
      </w:r>
      <w:r w:rsidRPr="00346DF2">
        <w:rPr>
          <w:b/>
          <w:sz w:val="16"/>
          <w:szCs w:val="16"/>
          <w:lang w:val="en-US"/>
        </w:rPr>
        <w:t>birth</w:t>
      </w:r>
      <w:r w:rsidRPr="00346DF2">
        <w:rPr>
          <w:b/>
          <w:sz w:val="16"/>
          <w:szCs w:val="16"/>
          <w:lang w:val="uk-UA"/>
        </w:rPr>
        <w:t xml:space="preserve">:              </w:t>
      </w:r>
      <w:r w:rsidR="001349DF" w:rsidRPr="00346DF2">
        <w:rPr>
          <w:b/>
          <w:sz w:val="16"/>
          <w:szCs w:val="16"/>
          <w:lang w:val="uk-UA"/>
        </w:rPr>
        <w:t xml:space="preserve">  </w:t>
      </w:r>
      <w:r w:rsidR="00E7147E" w:rsidRPr="00346DF2">
        <w:rPr>
          <w:b/>
          <w:sz w:val="16"/>
          <w:szCs w:val="16"/>
          <w:lang w:val="uk-UA"/>
        </w:rPr>
        <w:t xml:space="preserve">                </w:t>
      </w:r>
      <w:r w:rsidR="007E34C6" w:rsidRPr="00346DF2">
        <w:rPr>
          <w:rFonts w:ascii="Arial" w:hAnsi="Arial" w:cs="Arial"/>
          <w:b/>
          <w:sz w:val="16"/>
          <w:szCs w:val="16"/>
          <w:lang w:val="uk-UA"/>
        </w:rPr>
        <w:t xml:space="preserve"> </w:t>
      </w:r>
      <w:r w:rsidRPr="00346DF2">
        <w:rPr>
          <w:rFonts w:ascii="Arial" w:hAnsi="Arial" w:cs="Arial"/>
          <w:b/>
          <w:sz w:val="16"/>
          <w:szCs w:val="16"/>
          <w:lang w:val="uk-UA"/>
        </w:rPr>
        <w:t xml:space="preserve">   </w:t>
      </w:r>
      <w:r w:rsidR="00BB6E3B" w:rsidRPr="00346DF2">
        <w:rPr>
          <w:rFonts w:ascii="Arial" w:hAnsi="Arial" w:cs="Arial"/>
          <w:b/>
          <w:sz w:val="16"/>
          <w:szCs w:val="16"/>
          <w:lang w:val="uk-UA"/>
        </w:rPr>
        <w:t xml:space="preserve"> </w:t>
      </w:r>
      <w:r w:rsidRPr="00346DF2">
        <w:rPr>
          <w:rFonts w:ascii="Arial" w:hAnsi="Arial" w:cs="Arial"/>
          <w:b/>
          <w:sz w:val="16"/>
          <w:szCs w:val="16"/>
          <w:lang w:val="uk-UA"/>
        </w:rPr>
        <w:t xml:space="preserve"> </w:t>
      </w:r>
      <w:r w:rsidR="00BE053A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346DF2">
        <w:rPr>
          <w:rFonts w:ascii="Arial" w:hAnsi="Arial" w:cs="Arial"/>
          <w:b/>
          <w:sz w:val="16"/>
          <w:szCs w:val="16"/>
          <w:lang w:val="uk-UA"/>
        </w:rPr>
        <w:t xml:space="preserve">   </w:t>
      </w:r>
      <w:r w:rsidR="00553395" w:rsidRPr="00346DF2">
        <w:rPr>
          <w:rFonts w:ascii="Arial" w:hAnsi="Arial" w:cs="Arial"/>
          <w:b/>
          <w:sz w:val="16"/>
          <w:szCs w:val="16"/>
          <w:lang w:val="uk-UA"/>
        </w:rPr>
        <w:t xml:space="preserve">   </w:t>
      </w:r>
      <w:r w:rsidR="00BE053A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="00553395" w:rsidRPr="00346DF2">
        <w:rPr>
          <w:rFonts w:ascii="Arial" w:hAnsi="Arial" w:cs="Arial"/>
          <w:b/>
          <w:sz w:val="16"/>
          <w:szCs w:val="16"/>
          <w:lang w:val="uk-UA"/>
        </w:rPr>
        <w:t xml:space="preserve"> </w:t>
      </w:r>
      <w:r w:rsidRPr="00346DF2">
        <w:rPr>
          <w:rFonts w:ascii="Arial" w:hAnsi="Arial" w:cs="Arial"/>
          <w:b/>
          <w:sz w:val="16"/>
          <w:szCs w:val="16"/>
          <w:lang w:val="uk-UA"/>
        </w:rPr>
        <w:t xml:space="preserve"> </w:t>
      </w:r>
      <w:r w:rsidR="00582B25">
        <w:rPr>
          <w:rFonts w:ascii="Arial" w:hAnsi="Arial" w:cs="Arial"/>
          <w:b/>
          <w:sz w:val="16"/>
          <w:szCs w:val="16"/>
          <w:lang w:val="en-US"/>
        </w:rPr>
        <w:t xml:space="preserve">  </w:t>
      </w:r>
      <w:r w:rsidRPr="00346DF2">
        <w:rPr>
          <w:b/>
          <w:sz w:val="16"/>
          <w:szCs w:val="16"/>
          <w:lang w:val="en-US"/>
        </w:rPr>
        <w:t>Sex</w:t>
      </w:r>
      <w:r w:rsidR="00465D85" w:rsidRPr="00346DF2">
        <w:rPr>
          <w:b/>
          <w:sz w:val="16"/>
          <w:szCs w:val="16"/>
          <w:lang w:val="uk-UA"/>
        </w:rPr>
        <w:t xml:space="preserve">: </w:t>
      </w:r>
      <w:r w:rsidR="00542557">
        <w:rPr>
          <w:b/>
          <w:sz w:val="16"/>
          <w:szCs w:val="16"/>
          <w:lang w:val="uk-UA"/>
        </w:rPr>
        <w:t xml:space="preserve"> </w:t>
      </w:r>
      <w:r w:rsidR="00465D85" w:rsidRPr="00346DF2">
        <w:rPr>
          <w:b/>
          <w:sz w:val="16"/>
          <w:szCs w:val="16"/>
          <w:lang w:val="uk-UA"/>
        </w:rPr>
        <w:t xml:space="preserve">    </w:t>
      </w:r>
      <w:proofErr w:type="gramStart"/>
      <w:r w:rsidR="00465D85" w:rsidRPr="00346DF2">
        <w:rPr>
          <w:b/>
          <w:sz w:val="16"/>
          <w:szCs w:val="16"/>
          <w:lang w:val="uk-UA"/>
        </w:rPr>
        <w:t xml:space="preserve"> </w:t>
      </w:r>
      <w:r w:rsidR="00574C9C" w:rsidRPr="00346DF2">
        <w:rPr>
          <w:b/>
          <w:sz w:val="16"/>
          <w:szCs w:val="16"/>
          <w:lang w:val="uk-UA"/>
        </w:rPr>
        <w:t xml:space="preserve"> </w:t>
      </w:r>
      <w:r w:rsidR="004E3226">
        <w:rPr>
          <w:b/>
          <w:sz w:val="16"/>
          <w:szCs w:val="16"/>
          <w:lang w:val="en-US"/>
        </w:rPr>
        <w:t xml:space="preserve"> </w:t>
      </w:r>
      <w:r w:rsidR="00E6778F">
        <w:rPr>
          <w:b/>
          <w:sz w:val="16"/>
          <w:szCs w:val="16"/>
          <w:lang w:val="en-US"/>
        </w:rPr>
        <w:t>{</w:t>
      </w:r>
      <w:proofErr w:type="gramEnd"/>
      <w:r w:rsidR="00E6778F">
        <w:rPr>
          <w:b/>
          <w:sz w:val="16"/>
          <w:szCs w:val="16"/>
          <w:lang w:val="en-US"/>
        </w:rPr>
        <w:t>{</w:t>
      </w:r>
      <w:proofErr w:type="spellStart"/>
      <w:r w:rsidR="00E6778F">
        <w:rPr>
          <w:b/>
          <w:sz w:val="16"/>
          <w:szCs w:val="16"/>
          <w:lang w:val="en-US"/>
        </w:rPr>
        <w:t>sex_eng</w:t>
      </w:r>
      <w:proofErr w:type="spellEnd"/>
      <w:r w:rsidR="00E6778F">
        <w:rPr>
          <w:b/>
          <w:sz w:val="16"/>
          <w:szCs w:val="16"/>
          <w:lang w:val="en-US"/>
        </w:rPr>
        <w:t>}}</w:t>
      </w:r>
      <w:r w:rsidR="00574C9C" w:rsidRPr="00346DF2">
        <w:rPr>
          <w:b/>
          <w:sz w:val="16"/>
          <w:szCs w:val="16"/>
          <w:lang w:val="uk-UA"/>
        </w:rPr>
        <w:t xml:space="preserve"> </w:t>
      </w:r>
      <w:r w:rsidRPr="00346DF2">
        <w:rPr>
          <w:b/>
          <w:sz w:val="16"/>
          <w:szCs w:val="16"/>
          <w:lang w:val="uk-UA"/>
        </w:rPr>
        <w:t xml:space="preserve">     </w:t>
      </w:r>
    </w:p>
    <w:p w:rsidR="00D52AE9" w:rsidRPr="00346DF2" w:rsidRDefault="00D52AE9">
      <w:pPr>
        <w:tabs>
          <w:tab w:val="left" w:pos="3218"/>
        </w:tabs>
        <w:rPr>
          <w:rFonts w:ascii="Arial" w:hAnsi="Arial" w:cs="Arial"/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</w:t>
      </w:r>
      <w:r w:rsidR="008D2672" w:rsidRPr="00346DF2">
        <w:rPr>
          <w:b/>
          <w:sz w:val="16"/>
          <w:szCs w:val="16"/>
          <w:lang w:val="uk-UA"/>
        </w:rPr>
        <w:t>Г</w:t>
      </w:r>
      <w:r w:rsidRPr="00346DF2">
        <w:rPr>
          <w:b/>
          <w:sz w:val="16"/>
          <w:szCs w:val="16"/>
          <w:lang w:val="uk-UA"/>
        </w:rPr>
        <w:t xml:space="preserve">ромадянство: </w:t>
      </w:r>
    </w:p>
    <w:p w:rsidR="00D52AE9" w:rsidRPr="00E6778F" w:rsidRDefault="00D52AE9">
      <w:pPr>
        <w:rPr>
          <w:rFonts w:ascii="Arial" w:hAnsi="Arial" w:cs="Arial"/>
          <w:b/>
          <w:sz w:val="16"/>
          <w:szCs w:val="16"/>
          <w:lang w:val="en-US"/>
        </w:rPr>
      </w:pPr>
      <w:r w:rsidRPr="00346DF2">
        <w:rPr>
          <w:b/>
          <w:sz w:val="16"/>
          <w:szCs w:val="16"/>
          <w:lang w:val="en-US"/>
        </w:rPr>
        <w:t>Nationality</w:t>
      </w:r>
      <w:r w:rsidRPr="00346DF2">
        <w:rPr>
          <w:b/>
          <w:sz w:val="16"/>
          <w:szCs w:val="16"/>
          <w:lang w:val="uk-UA"/>
        </w:rPr>
        <w:t xml:space="preserve">:  </w:t>
      </w:r>
      <w:r w:rsidR="00E6778F">
        <w:rPr>
          <w:b/>
          <w:bCs/>
          <w:color w:val="000000"/>
          <w:sz w:val="16"/>
          <w:szCs w:val="16"/>
          <w:lang w:val="en-US"/>
        </w:rPr>
        <w:t>{{</w:t>
      </w:r>
      <w:proofErr w:type="spellStart"/>
      <w:r w:rsidR="00CA3194">
        <w:rPr>
          <w:b/>
          <w:bCs/>
          <w:color w:val="000000"/>
          <w:sz w:val="16"/>
          <w:szCs w:val="16"/>
          <w:lang w:val="en-US"/>
        </w:rPr>
        <w:t>nationality</w:t>
      </w:r>
      <w:r w:rsidR="00E0054C">
        <w:rPr>
          <w:b/>
          <w:bCs/>
          <w:color w:val="000000"/>
          <w:sz w:val="16"/>
          <w:szCs w:val="16"/>
          <w:lang w:val="en-US"/>
        </w:rPr>
        <w:t>_ukr</w:t>
      </w:r>
      <w:proofErr w:type="spellEnd"/>
      <w:r w:rsidR="00E6778F">
        <w:rPr>
          <w:b/>
          <w:bCs/>
          <w:color w:val="000000"/>
          <w:sz w:val="16"/>
          <w:szCs w:val="16"/>
          <w:lang w:val="en-US"/>
        </w:rPr>
        <w:t>}}</w:t>
      </w:r>
      <w:r w:rsidR="00E0054C">
        <w:rPr>
          <w:b/>
          <w:bCs/>
          <w:color w:val="000000"/>
          <w:sz w:val="16"/>
          <w:szCs w:val="16"/>
          <w:lang w:val="en-US"/>
        </w:rPr>
        <w:t xml:space="preserve"> / {{nationality_eng}}</w:t>
      </w:r>
    </w:p>
    <w:p w:rsidR="00D52AE9" w:rsidRPr="00346DF2" w:rsidRDefault="00D52AE9">
      <w:pPr>
        <w:rPr>
          <w:b/>
          <w:sz w:val="16"/>
          <w:szCs w:val="16"/>
          <w:lang w:val="uk-UA"/>
        </w:rPr>
      </w:pPr>
    </w:p>
    <w:p w:rsidR="00E7147E" w:rsidRPr="00346DF2" w:rsidRDefault="00E7147E">
      <w:pPr>
        <w:tabs>
          <w:tab w:val="left" w:pos="3113"/>
        </w:tabs>
        <w:rPr>
          <w:b/>
          <w:color w:val="000000"/>
          <w:sz w:val="16"/>
          <w:szCs w:val="16"/>
          <w:lang w:val="en-US"/>
        </w:rPr>
      </w:pPr>
    </w:p>
    <w:p w:rsidR="00D52AE9" w:rsidRPr="00346DF2" w:rsidRDefault="00D52AE9" w:rsidP="00E7147E">
      <w:pPr>
        <w:tabs>
          <w:tab w:val="left" w:pos="3113"/>
        </w:tabs>
        <w:ind w:left="284"/>
        <w:rPr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uk-UA"/>
        </w:rPr>
        <w:tab/>
      </w:r>
    </w:p>
    <w:p w:rsidR="00D52AE9" w:rsidRPr="00346DF2" w:rsidRDefault="00D52AE9">
      <w:pPr>
        <w:ind w:left="2160"/>
        <w:rPr>
          <w:i/>
          <w:sz w:val="16"/>
          <w:szCs w:val="16"/>
          <w:lang w:val="en-US"/>
        </w:rPr>
      </w:pPr>
      <w:r w:rsidRPr="00346DF2">
        <w:rPr>
          <w:i/>
          <w:sz w:val="16"/>
          <w:szCs w:val="16"/>
          <w:lang w:val="uk-UA"/>
        </w:rPr>
        <w:t xml:space="preserve"> _________________________</w:t>
      </w:r>
    </w:p>
    <w:p w:rsidR="00D52AE9" w:rsidRPr="00346DF2" w:rsidRDefault="00D52AE9">
      <w:pPr>
        <w:ind w:left="2160"/>
        <w:rPr>
          <w:b/>
          <w:i/>
          <w:sz w:val="16"/>
          <w:szCs w:val="16"/>
          <w:lang w:val="uk-UA"/>
        </w:rPr>
      </w:pPr>
      <w:r w:rsidRPr="00346DF2">
        <w:rPr>
          <w:i/>
          <w:sz w:val="16"/>
          <w:szCs w:val="16"/>
          <w:lang w:val="uk-UA"/>
        </w:rPr>
        <w:t xml:space="preserve">     Підпис</w:t>
      </w:r>
      <w:r w:rsidRPr="00346DF2">
        <w:rPr>
          <w:b/>
          <w:i/>
          <w:sz w:val="16"/>
          <w:szCs w:val="16"/>
          <w:lang w:val="uk-UA"/>
        </w:rPr>
        <w:t xml:space="preserve"> </w:t>
      </w:r>
      <w:r w:rsidRPr="00346DF2">
        <w:rPr>
          <w:i/>
          <w:sz w:val="16"/>
          <w:szCs w:val="16"/>
          <w:lang w:val="uk-UA"/>
        </w:rPr>
        <w:t>власника книжки</w:t>
      </w:r>
    </w:p>
    <w:p w:rsidR="00D52AE9" w:rsidRPr="00346DF2" w:rsidRDefault="00D52AE9">
      <w:pPr>
        <w:ind w:left="2160"/>
        <w:rPr>
          <w:i/>
          <w:sz w:val="16"/>
          <w:szCs w:val="16"/>
          <w:lang w:val="en-US"/>
        </w:rPr>
      </w:pPr>
      <w:r w:rsidRPr="00346DF2">
        <w:rPr>
          <w:i/>
          <w:sz w:val="16"/>
          <w:szCs w:val="16"/>
          <w:lang w:val="uk-UA"/>
        </w:rPr>
        <w:t xml:space="preserve">   </w:t>
      </w:r>
      <w:r w:rsidRPr="00346DF2">
        <w:rPr>
          <w:b/>
          <w:i/>
          <w:sz w:val="16"/>
          <w:szCs w:val="16"/>
          <w:lang w:val="uk-UA"/>
        </w:rPr>
        <w:t xml:space="preserve">  </w:t>
      </w:r>
      <w:r w:rsidRPr="00346DF2">
        <w:rPr>
          <w:i/>
          <w:sz w:val="16"/>
          <w:szCs w:val="16"/>
          <w:lang w:val="en-US"/>
        </w:rPr>
        <w:t>Signature of the Holder</w:t>
      </w:r>
    </w:p>
    <w:p w:rsidR="00D52AE9" w:rsidRPr="00346DF2" w:rsidRDefault="00D52AE9">
      <w:pPr>
        <w:ind w:left="2160"/>
        <w:rPr>
          <w:i/>
          <w:sz w:val="16"/>
          <w:szCs w:val="16"/>
          <w:lang w:val="uk-UA"/>
        </w:rPr>
      </w:pPr>
    </w:p>
    <w:p w:rsidR="00D52AE9" w:rsidRPr="00346DF2" w:rsidRDefault="00D52AE9">
      <w:pPr>
        <w:ind w:left="2160"/>
        <w:rPr>
          <w:rFonts w:ascii="Arial" w:hAnsi="Arial" w:cs="Arial"/>
          <w:i/>
          <w:sz w:val="16"/>
          <w:szCs w:val="16"/>
          <w:lang w:val="uk-UA"/>
        </w:rPr>
      </w:pPr>
    </w:p>
    <w:p w:rsidR="00D52AE9" w:rsidRPr="00346DF2" w:rsidRDefault="00125775">
      <w:pPr>
        <w:rPr>
          <w:b/>
          <w:sz w:val="16"/>
          <w:szCs w:val="16"/>
          <w:lang w:val="en-US"/>
        </w:rPr>
      </w:pPr>
      <w:r w:rsidRPr="00346DF2">
        <w:rPr>
          <w:b/>
          <w:sz w:val="16"/>
          <w:szCs w:val="16"/>
          <w:lang w:val="en-US"/>
        </w:rPr>
        <w:t xml:space="preserve">                              </w:t>
      </w:r>
      <w:r w:rsidR="00D52AE9" w:rsidRPr="00346DF2">
        <w:rPr>
          <w:b/>
          <w:sz w:val="16"/>
          <w:szCs w:val="16"/>
          <w:lang w:val="en-US"/>
        </w:rPr>
        <w:t xml:space="preserve">             </w:t>
      </w:r>
      <w:r w:rsidR="00E34C1E" w:rsidRPr="00346DF2">
        <w:rPr>
          <w:b/>
          <w:sz w:val="16"/>
          <w:szCs w:val="16"/>
          <w:lang w:val="en-US"/>
        </w:rPr>
        <w:t xml:space="preserve">  </w:t>
      </w:r>
      <w:r w:rsidR="00D52AE9" w:rsidRPr="00346DF2">
        <w:rPr>
          <w:b/>
          <w:sz w:val="16"/>
          <w:szCs w:val="16"/>
          <w:lang w:val="en-US"/>
        </w:rPr>
        <w:t>Official Seal</w:t>
      </w:r>
    </w:p>
    <w:p w:rsidR="00D52AE9" w:rsidRPr="00346DF2" w:rsidRDefault="00D52AE9">
      <w:pPr>
        <w:rPr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en-US"/>
        </w:rPr>
        <w:t xml:space="preserve">                                             </w:t>
      </w:r>
      <w:r w:rsidRPr="00346DF2">
        <w:rPr>
          <w:b/>
          <w:sz w:val="16"/>
          <w:szCs w:val="16"/>
          <w:lang w:val="uk-UA"/>
        </w:rPr>
        <w:t>Печатка</w:t>
      </w:r>
    </w:p>
    <w:p w:rsidR="00D52AE9" w:rsidRPr="00346DF2" w:rsidRDefault="00D52AE9">
      <w:pPr>
        <w:rPr>
          <w:b/>
          <w:sz w:val="16"/>
          <w:szCs w:val="16"/>
          <w:lang w:val="uk-UA"/>
        </w:rPr>
      </w:pPr>
    </w:p>
    <w:p w:rsidR="00D52AE9" w:rsidRPr="00346DF2" w:rsidRDefault="00D52AE9">
      <w:pPr>
        <w:pStyle w:val="1"/>
        <w:rPr>
          <w:szCs w:val="16"/>
        </w:rPr>
      </w:pPr>
      <w:r w:rsidRPr="00346DF2">
        <w:rPr>
          <w:szCs w:val="16"/>
        </w:rPr>
        <w:t>Прізвище та підпис</w:t>
      </w:r>
    </w:p>
    <w:p w:rsidR="00D52AE9" w:rsidRPr="00346DF2" w:rsidRDefault="00D52AE9">
      <w:pPr>
        <w:rPr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uk-UA"/>
        </w:rPr>
        <w:t>уповноваженої особи:</w:t>
      </w:r>
      <w:r w:rsidRPr="00346DF2">
        <w:rPr>
          <w:b/>
          <w:sz w:val="16"/>
          <w:szCs w:val="16"/>
          <w:lang w:val="uk-UA"/>
        </w:rPr>
        <w:tab/>
      </w:r>
      <w:r w:rsidRPr="00346DF2">
        <w:rPr>
          <w:rFonts w:ascii="Arial" w:hAnsi="Arial" w:cs="Arial"/>
          <w:b/>
          <w:sz w:val="16"/>
          <w:szCs w:val="16"/>
          <w:lang w:val="uk-UA"/>
        </w:rPr>
        <w:t xml:space="preserve">       </w:t>
      </w:r>
      <w:r w:rsidR="00D76F37" w:rsidRPr="00346DF2">
        <w:rPr>
          <w:rFonts w:ascii="Arial" w:hAnsi="Arial" w:cs="Arial"/>
          <w:b/>
          <w:sz w:val="16"/>
          <w:szCs w:val="16"/>
          <w:lang w:val="uk-UA"/>
        </w:rPr>
        <w:t xml:space="preserve"> </w:t>
      </w:r>
      <w:r w:rsidR="00EC7C1E" w:rsidRPr="000D5FA7">
        <w:rPr>
          <w:rFonts w:ascii="Arial" w:hAnsi="Arial" w:cs="Arial"/>
          <w:b/>
          <w:sz w:val="16"/>
          <w:szCs w:val="16"/>
          <w:lang w:val="uk-UA"/>
        </w:rPr>
        <w:t xml:space="preserve">  </w:t>
      </w:r>
      <w:r w:rsidR="00E27CD9" w:rsidRPr="00346DF2">
        <w:rPr>
          <w:rFonts w:ascii="Arial" w:hAnsi="Arial" w:cs="Arial"/>
          <w:b/>
          <w:sz w:val="16"/>
          <w:szCs w:val="16"/>
          <w:lang w:val="uk-UA"/>
        </w:rPr>
        <w:t xml:space="preserve">   </w:t>
      </w:r>
      <w:r w:rsidR="00673126" w:rsidRPr="00346DF2">
        <w:rPr>
          <w:rFonts w:ascii="Arial" w:hAnsi="Arial" w:cs="Arial"/>
          <w:b/>
          <w:sz w:val="16"/>
          <w:szCs w:val="16"/>
          <w:lang w:val="uk-UA"/>
        </w:rPr>
        <w:t xml:space="preserve"> </w:t>
      </w:r>
      <w:r w:rsidR="00380B10" w:rsidRPr="00346DF2">
        <w:rPr>
          <w:rFonts w:ascii="Arial" w:hAnsi="Arial" w:cs="Arial"/>
          <w:b/>
          <w:sz w:val="16"/>
          <w:szCs w:val="16"/>
          <w:lang w:val="uk-UA"/>
        </w:rPr>
        <w:t xml:space="preserve">    </w:t>
      </w:r>
      <w:r w:rsidR="000D5FA7" w:rsidRPr="000D5FA7">
        <w:rPr>
          <w:b/>
          <w:bCs/>
          <w:color w:val="000000"/>
          <w:sz w:val="16"/>
          <w:szCs w:val="16"/>
          <w:lang w:val="uk-UA"/>
        </w:rPr>
        <w:t>{{</w:t>
      </w:r>
      <w:r w:rsidR="000D5FA7">
        <w:rPr>
          <w:b/>
          <w:bCs/>
          <w:color w:val="000000"/>
          <w:sz w:val="16"/>
          <w:szCs w:val="16"/>
          <w:lang w:val="en-US"/>
        </w:rPr>
        <w:t>auth</w:t>
      </w:r>
      <w:r w:rsidR="000D5FA7" w:rsidRPr="000D5FA7">
        <w:rPr>
          <w:b/>
          <w:bCs/>
          <w:color w:val="000000"/>
          <w:sz w:val="16"/>
          <w:szCs w:val="16"/>
          <w:lang w:val="uk-UA"/>
        </w:rPr>
        <w:t>_</w:t>
      </w:r>
      <w:r w:rsidR="000D5FA7">
        <w:rPr>
          <w:b/>
          <w:bCs/>
          <w:color w:val="000000"/>
          <w:sz w:val="16"/>
          <w:szCs w:val="16"/>
          <w:lang w:val="en-US"/>
        </w:rPr>
        <w:t>agent</w:t>
      </w:r>
      <w:r w:rsidR="000D5FA7" w:rsidRPr="000D5FA7">
        <w:rPr>
          <w:b/>
          <w:bCs/>
          <w:color w:val="000000"/>
          <w:sz w:val="16"/>
          <w:szCs w:val="16"/>
          <w:lang w:val="uk-UA"/>
        </w:rPr>
        <w:t>_</w:t>
      </w:r>
      <w:proofErr w:type="spellStart"/>
      <w:r w:rsidR="000D5FA7">
        <w:rPr>
          <w:b/>
          <w:bCs/>
          <w:color w:val="000000"/>
          <w:sz w:val="16"/>
          <w:szCs w:val="16"/>
          <w:lang w:val="en-US"/>
        </w:rPr>
        <w:t>ukr</w:t>
      </w:r>
      <w:proofErr w:type="spellEnd"/>
      <w:r w:rsidR="000D5FA7" w:rsidRPr="000D5FA7">
        <w:rPr>
          <w:b/>
          <w:bCs/>
          <w:color w:val="000000"/>
          <w:sz w:val="16"/>
          <w:szCs w:val="16"/>
          <w:lang w:val="uk-UA"/>
        </w:rPr>
        <w:t>}}</w:t>
      </w:r>
    </w:p>
    <w:p w:rsidR="00D52AE9" w:rsidRPr="00346DF2" w:rsidRDefault="00D52AE9">
      <w:pPr>
        <w:tabs>
          <w:tab w:val="left" w:pos="3218"/>
        </w:tabs>
        <w:rPr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en-US"/>
        </w:rPr>
        <w:t>Name</w:t>
      </w:r>
      <w:r w:rsidRPr="00346DF2">
        <w:rPr>
          <w:b/>
          <w:sz w:val="16"/>
          <w:szCs w:val="16"/>
          <w:lang w:val="uk-UA"/>
        </w:rPr>
        <w:t xml:space="preserve"> </w:t>
      </w:r>
      <w:r w:rsidRPr="00346DF2">
        <w:rPr>
          <w:b/>
          <w:sz w:val="16"/>
          <w:szCs w:val="16"/>
          <w:lang w:val="en-US"/>
        </w:rPr>
        <w:t>and</w:t>
      </w:r>
      <w:r w:rsidRPr="00346DF2">
        <w:rPr>
          <w:b/>
          <w:sz w:val="16"/>
          <w:szCs w:val="16"/>
          <w:lang w:val="uk-UA"/>
        </w:rPr>
        <w:t xml:space="preserve"> </w:t>
      </w:r>
      <w:r w:rsidRPr="00346DF2">
        <w:rPr>
          <w:b/>
          <w:sz w:val="16"/>
          <w:szCs w:val="16"/>
          <w:lang w:val="en-US"/>
        </w:rPr>
        <w:t>signature</w:t>
      </w:r>
      <w:r w:rsidRPr="00346DF2">
        <w:rPr>
          <w:b/>
          <w:sz w:val="16"/>
          <w:szCs w:val="16"/>
          <w:lang w:val="en-US"/>
        </w:rPr>
        <w:fldChar w:fldCharType="begin"/>
      </w:r>
      <w:r w:rsidRPr="00346DF2">
        <w:rPr>
          <w:b/>
          <w:sz w:val="16"/>
          <w:szCs w:val="16"/>
          <w:lang w:val="uk-UA"/>
        </w:rPr>
        <w:instrText xml:space="preserve"> </w:instrText>
      </w:r>
      <w:r w:rsidRPr="00346DF2">
        <w:rPr>
          <w:b/>
          <w:sz w:val="16"/>
          <w:szCs w:val="16"/>
          <w:lang w:val="en-US"/>
        </w:rPr>
        <w:instrText>MERGEFIELD</w:instrText>
      </w:r>
      <w:r w:rsidRPr="00346DF2">
        <w:rPr>
          <w:b/>
          <w:sz w:val="16"/>
          <w:szCs w:val="16"/>
          <w:lang w:val="uk-UA"/>
        </w:rPr>
        <w:instrText xml:space="preserve"> Підпис_англ </w:instrText>
      </w:r>
      <w:r w:rsidRPr="00346DF2">
        <w:rPr>
          <w:b/>
          <w:sz w:val="16"/>
          <w:szCs w:val="16"/>
          <w:lang w:val="en-US"/>
        </w:rPr>
        <w:fldChar w:fldCharType="end"/>
      </w:r>
    </w:p>
    <w:p w:rsidR="00D52AE9" w:rsidRPr="00346DF2" w:rsidRDefault="00D52AE9">
      <w:pPr>
        <w:rPr>
          <w:b/>
          <w:sz w:val="16"/>
          <w:szCs w:val="16"/>
          <w:lang w:val="en-US"/>
        </w:rPr>
      </w:pPr>
      <w:r w:rsidRPr="00346DF2">
        <w:rPr>
          <w:b/>
          <w:sz w:val="16"/>
          <w:szCs w:val="16"/>
          <w:lang w:val="en-US"/>
        </w:rPr>
        <w:t xml:space="preserve">of authorized official:                          </w:t>
      </w:r>
      <w:r w:rsidR="00E369CE" w:rsidRPr="00346DF2">
        <w:rPr>
          <w:b/>
          <w:sz w:val="16"/>
          <w:szCs w:val="16"/>
          <w:lang w:val="en-US"/>
        </w:rPr>
        <w:t xml:space="preserve"> </w:t>
      </w:r>
      <w:r w:rsidR="00EC7C1E" w:rsidRPr="00346DF2">
        <w:rPr>
          <w:b/>
          <w:sz w:val="16"/>
          <w:szCs w:val="16"/>
          <w:lang w:val="en-US"/>
        </w:rPr>
        <w:t xml:space="preserve"> </w:t>
      </w:r>
      <w:r w:rsidR="00944FBB" w:rsidRPr="00346DF2">
        <w:rPr>
          <w:b/>
          <w:sz w:val="16"/>
          <w:szCs w:val="16"/>
          <w:lang w:val="en-US"/>
        </w:rPr>
        <w:t xml:space="preserve">  </w:t>
      </w:r>
      <w:r w:rsidR="00EC7C1E" w:rsidRPr="00346DF2">
        <w:rPr>
          <w:b/>
          <w:sz w:val="16"/>
          <w:szCs w:val="16"/>
          <w:lang w:val="en-US"/>
        </w:rPr>
        <w:t xml:space="preserve"> </w:t>
      </w:r>
      <w:r w:rsidR="00944FBB" w:rsidRPr="00346DF2">
        <w:rPr>
          <w:b/>
          <w:sz w:val="16"/>
          <w:szCs w:val="16"/>
          <w:lang w:val="en-US"/>
        </w:rPr>
        <w:t xml:space="preserve">  </w:t>
      </w:r>
      <w:r w:rsidR="00380B10" w:rsidRPr="00346DF2">
        <w:rPr>
          <w:b/>
          <w:sz w:val="16"/>
          <w:szCs w:val="16"/>
          <w:lang w:val="en-US"/>
        </w:rPr>
        <w:t xml:space="preserve"> </w:t>
      </w:r>
      <w:proofErr w:type="gramStart"/>
      <w:r w:rsidR="00380B10" w:rsidRPr="00346DF2">
        <w:rPr>
          <w:b/>
          <w:sz w:val="16"/>
          <w:szCs w:val="16"/>
          <w:lang w:val="en-US"/>
        </w:rPr>
        <w:t xml:space="preserve">   </w:t>
      </w:r>
      <w:r w:rsidR="000D5FA7">
        <w:rPr>
          <w:b/>
          <w:bCs/>
          <w:color w:val="000000"/>
          <w:sz w:val="16"/>
          <w:szCs w:val="16"/>
          <w:lang w:val="en-US"/>
        </w:rPr>
        <w:t>{</w:t>
      </w:r>
      <w:proofErr w:type="gramEnd"/>
      <w:r w:rsidR="000D5FA7">
        <w:rPr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0D5FA7">
        <w:rPr>
          <w:b/>
          <w:bCs/>
          <w:color w:val="000000"/>
          <w:sz w:val="16"/>
          <w:szCs w:val="16"/>
          <w:lang w:val="en-US"/>
        </w:rPr>
        <w:t>auth_agent_eng</w:t>
      </w:r>
      <w:proofErr w:type="spellEnd"/>
      <w:r w:rsidR="000D5FA7">
        <w:rPr>
          <w:b/>
          <w:bCs/>
          <w:color w:val="000000"/>
          <w:sz w:val="16"/>
          <w:szCs w:val="16"/>
          <w:lang w:val="en-US"/>
        </w:rPr>
        <w:t>}}</w:t>
      </w:r>
      <w:r w:rsidR="00EC7C1E" w:rsidRPr="00346DF2">
        <w:rPr>
          <w:b/>
          <w:sz w:val="16"/>
          <w:szCs w:val="16"/>
          <w:lang w:val="en-US"/>
        </w:rPr>
        <w:t xml:space="preserve">    </w:t>
      </w:r>
      <w:r w:rsidR="00E27CD9" w:rsidRPr="00346DF2">
        <w:rPr>
          <w:b/>
          <w:sz w:val="16"/>
          <w:szCs w:val="16"/>
          <w:lang w:val="en-US"/>
        </w:rPr>
        <w:t xml:space="preserve">       </w:t>
      </w:r>
      <w:r w:rsidR="00E369CE" w:rsidRPr="00346DF2">
        <w:rPr>
          <w:b/>
          <w:sz w:val="16"/>
          <w:szCs w:val="16"/>
          <w:lang w:val="en-US"/>
        </w:rPr>
        <w:t xml:space="preserve">  </w:t>
      </w:r>
      <w:r w:rsidR="008815E6" w:rsidRPr="00346DF2">
        <w:rPr>
          <w:b/>
          <w:sz w:val="16"/>
          <w:szCs w:val="16"/>
          <w:lang w:val="uk-UA"/>
        </w:rPr>
        <w:t xml:space="preserve"> </w:t>
      </w:r>
      <w:r w:rsidR="002C5C60" w:rsidRPr="00346DF2">
        <w:rPr>
          <w:b/>
          <w:sz w:val="16"/>
          <w:szCs w:val="16"/>
          <w:lang w:val="en-US"/>
        </w:rPr>
        <w:t xml:space="preserve"> </w:t>
      </w:r>
      <w:r w:rsidR="00C07C38" w:rsidRPr="00346DF2">
        <w:rPr>
          <w:b/>
          <w:sz w:val="16"/>
          <w:szCs w:val="16"/>
          <w:lang w:val="en-US"/>
        </w:rPr>
        <w:t xml:space="preserve"> </w:t>
      </w:r>
      <w:r w:rsidR="000448AC" w:rsidRPr="00346DF2">
        <w:rPr>
          <w:b/>
          <w:sz w:val="16"/>
          <w:szCs w:val="16"/>
          <w:lang w:val="en-US"/>
        </w:rPr>
        <w:t xml:space="preserve">  </w:t>
      </w:r>
      <w:r w:rsidR="00E002FC" w:rsidRPr="00346DF2">
        <w:rPr>
          <w:b/>
          <w:sz w:val="16"/>
          <w:szCs w:val="16"/>
          <w:lang w:val="en-US"/>
        </w:rPr>
        <w:t xml:space="preserve">          </w:t>
      </w:r>
      <w:r w:rsidR="000448AC" w:rsidRPr="00346DF2">
        <w:rPr>
          <w:b/>
          <w:sz w:val="16"/>
          <w:szCs w:val="16"/>
          <w:lang w:val="en-US"/>
        </w:rPr>
        <w:t xml:space="preserve">     </w:t>
      </w:r>
      <w:r w:rsidR="00C07C38" w:rsidRPr="00346DF2">
        <w:rPr>
          <w:b/>
          <w:sz w:val="16"/>
          <w:szCs w:val="16"/>
          <w:lang w:val="en-US"/>
        </w:rPr>
        <w:t xml:space="preserve"> </w:t>
      </w:r>
    </w:p>
    <w:p w:rsidR="00D52AE9" w:rsidRPr="00346DF2" w:rsidRDefault="00EC7C1E">
      <w:pPr>
        <w:spacing w:line="120" w:lineRule="auto"/>
        <w:rPr>
          <w:b/>
          <w:sz w:val="16"/>
          <w:szCs w:val="16"/>
          <w:lang w:val="en-US"/>
        </w:rPr>
      </w:pPr>
      <w:r w:rsidRPr="00346DF2">
        <w:rPr>
          <w:b/>
          <w:sz w:val="16"/>
          <w:szCs w:val="16"/>
          <w:lang w:val="en-US"/>
        </w:rPr>
        <w:t xml:space="preserve"> </w:t>
      </w:r>
    </w:p>
    <w:p w:rsidR="00D52AE9" w:rsidRPr="00346DF2" w:rsidRDefault="00D52AE9">
      <w:pPr>
        <w:rPr>
          <w:b/>
          <w:sz w:val="16"/>
          <w:szCs w:val="16"/>
          <w:lang w:val="uk-UA"/>
        </w:rPr>
      </w:pPr>
      <w:r w:rsidRPr="00346DF2">
        <w:rPr>
          <w:b/>
          <w:sz w:val="16"/>
          <w:szCs w:val="16"/>
          <w:lang w:val="uk-UA"/>
        </w:rPr>
        <w:t xml:space="preserve">Місце видачі: </w:t>
      </w:r>
    </w:p>
    <w:p w:rsidR="00D52AE9" w:rsidRPr="00346DF2" w:rsidRDefault="00D52AE9">
      <w:pPr>
        <w:rPr>
          <w:b/>
          <w:sz w:val="16"/>
          <w:szCs w:val="16"/>
          <w:lang w:val="en-US"/>
        </w:rPr>
      </w:pPr>
      <w:r w:rsidRPr="00346DF2">
        <w:rPr>
          <w:b/>
          <w:sz w:val="16"/>
          <w:szCs w:val="16"/>
          <w:lang w:val="en-US"/>
        </w:rPr>
        <w:t>Place of issue:</w:t>
      </w:r>
      <w:r w:rsidRPr="00346DF2">
        <w:rPr>
          <w:b/>
          <w:sz w:val="16"/>
          <w:szCs w:val="16"/>
          <w:lang w:val="uk-UA"/>
        </w:rPr>
        <w:t xml:space="preserve"> </w:t>
      </w:r>
      <w:r w:rsidRPr="00346DF2">
        <w:rPr>
          <w:b/>
          <w:sz w:val="16"/>
          <w:szCs w:val="16"/>
          <w:lang w:val="uk-UA"/>
        </w:rPr>
        <w:tab/>
      </w:r>
      <w:r w:rsidR="000D5FA7">
        <w:rPr>
          <w:b/>
          <w:bCs/>
          <w:color w:val="000000"/>
          <w:sz w:val="16"/>
          <w:szCs w:val="16"/>
          <w:lang w:val="en-US"/>
        </w:rPr>
        <w:t>{{</w:t>
      </w:r>
      <w:proofErr w:type="spellStart"/>
      <w:r w:rsidR="00243261">
        <w:rPr>
          <w:b/>
          <w:bCs/>
          <w:color w:val="000000"/>
          <w:sz w:val="16"/>
          <w:szCs w:val="16"/>
          <w:lang w:val="en-US"/>
        </w:rPr>
        <w:t>branch</w:t>
      </w:r>
      <w:r w:rsidR="000D5FA7">
        <w:rPr>
          <w:b/>
          <w:bCs/>
          <w:color w:val="000000"/>
          <w:sz w:val="16"/>
          <w:szCs w:val="16"/>
          <w:lang w:val="en-US"/>
        </w:rPr>
        <w:t>_ukr</w:t>
      </w:r>
      <w:proofErr w:type="spellEnd"/>
      <w:r w:rsidR="000D5FA7">
        <w:rPr>
          <w:b/>
          <w:bCs/>
          <w:color w:val="000000"/>
          <w:sz w:val="16"/>
          <w:szCs w:val="16"/>
          <w:lang w:val="en-US"/>
        </w:rPr>
        <w:t>}}</w:t>
      </w:r>
      <w:r w:rsidR="00E7147E" w:rsidRPr="00346DF2">
        <w:rPr>
          <w:b/>
          <w:bCs/>
          <w:color w:val="000000"/>
          <w:sz w:val="16"/>
          <w:szCs w:val="16"/>
          <w:lang w:val="en-US"/>
        </w:rPr>
        <w:t xml:space="preserve"> / </w:t>
      </w:r>
      <w:r w:rsidR="000D5FA7">
        <w:rPr>
          <w:b/>
          <w:bCs/>
          <w:color w:val="000000"/>
          <w:sz w:val="16"/>
          <w:szCs w:val="16"/>
          <w:lang w:val="en-US"/>
        </w:rPr>
        <w:t>{{</w:t>
      </w:r>
      <w:proofErr w:type="spellStart"/>
      <w:r w:rsidR="00243261">
        <w:rPr>
          <w:b/>
          <w:bCs/>
          <w:color w:val="000000"/>
          <w:sz w:val="16"/>
          <w:szCs w:val="16"/>
          <w:lang w:val="en-US"/>
        </w:rPr>
        <w:t>branch</w:t>
      </w:r>
      <w:r w:rsidR="000D5FA7">
        <w:rPr>
          <w:b/>
          <w:bCs/>
          <w:color w:val="000000"/>
          <w:sz w:val="16"/>
          <w:szCs w:val="16"/>
          <w:lang w:val="en-US"/>
        </w:rPr>
        <w:t>_eng</w:t>
      </w:r>
      <w:proofErr w:type="spellEnd"/>
      <w:r w:rsidR="000D5FA7">
        <w:rPr>
          <w:b/>
          <w:bCs/>
          <w:color w:val="000000"/>
          <w:sz w:val="16"/>
          <w:szCs w:val="16"/>
          <w:lang w:val="en-US"/>
        </w:rPr>
        <w:t>}}</w:t>
      </w:r>
    </w:p>
    <w:p w:rsidR="00D52AE9" w:rsidRPr="00346DF2" w:rsidRDefault="00D52AE9">
      <w:pPr>
        <w:spacing w:line="120" w:lineRule="auto"/>
        <w:rPr>
          <w:b/>
          <w:sz w:val="16"/>
          <w:szCs w:val="16"/>
          <w:lang w:val="en-US"/>
        </w:rPr>
      </w:pPr>
    </w:p>
    <w:p w:rsidR="00D52AE9" w:rsidRPr="00346DF2" w:rsidRDefault="00D52AE9">
      <w:pPr>
        <w:rPr>
          <w:b/>
          <w:sz w:val="16"/>
          <w:szCs w:val="16"/>
          <w:lang w:val="en-US"/>
        </w:rPr>
      </w:pPr>
      <w:r w:rsidRPr="00346DF2">
        <w:rPr>
          <w:b/>
          <w:sz w:val="16"/>
          <w:szCs w:val="16"/>
          <w:lang w:val="uk-UA"/>
        </w:rPr>
        <w:t xml:space="preserve">Дата видачі:                           </w:t>
      </w:r>
    </w:p>
    <w:p w:rsidR="00D52AE9" w:rsidRPr="00346DF2" w:rsidRDefault="00D52AE9">
      <w:pPr>
        <w:rPr>
          <w:sz w:val="16"/>
          <w:szCs w:val="16"/>
          <w:lang w:val="en-US"/>
        </w:rPr>
      </w:pPr>
      <w:r w:rsidRPr="00346DF2">
        <w:rPr>
          <w:b/>
          <w:sz w:val="16"/>
          <w:szCs w:val="16"/>
          <w:lang w:val="en-US"/>
        </w:rPr>
        <w:t>Date of issue:</w:t>
      </w:r>
      <w:r w:rsidRPr="00346DF2">
        <w:rPr>
          <w:b/>
          <w:sz w:val="16"/>
          <w:szCs w:val="16"/>
          <w:lang w:val="en-US"/>
        </w:rPr>
        <w:tab/>
      </w:r>
      <w:r w:rsidR="000D5FA7">
        <w:rPr>
          <w:b/>
          <w:bCs/>
          <w:color w:val="000000"/>
          <w:sz w:val="16"/>
          <w:szCs w:val="16"/>
          <w:lang w:val="en-US"/>
        </w:rPr>
        <w:t>{{</w:t>
      </w:r>
      <w:proofErr w:type="spellStart"/>
      <w:r w:rsidR="000D5FA7">
        <w:rPr>
          <w:b/>
          <w:bCs/>
          <w:color w:val="000000"/>
          <w:sz w:val="16"/>
          <w:szCs w:val="16"/>
          <w:lang w:val="en-US"/>
        </w:rPr>
        <w:t>date_issued</w:t>
      </w:r>
      <w:proofErr w:type="spellEnd"/>
      <w:r w:rsidR="000D5FA7">
        <w:rPr>
          <w:b/>
          <w:bCs/>
          <w:color w:val="000000"/>
          <w:sz w:val="16"/>
          <w:szCs w:val="16"/>
          <w:lang w:val="en-US"/>
        </w:rPr>
        <w:t>}}</w:t>
      </w:r>
    </w:p>
    <w:sectPr w:rsidR="00D52AE9" w:rsidRPr="00346DF2">
      <w:pgSz w:w="5613" w:h="7711"/>
      <w:pgMar w:top="1077" w:right="454" w:bottom="181" w:left="45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AF9"/>
    <w:rsid w:val="00000E3B"/>
    <w:rsid w:val="00001362"/>
    <w:rsid w:val="00001DA2"/>
    <w:rsid w:val="000029FF"/>
    <w:rsid w:val="000031E8"/>
    <w:rsid w:val="00004A0D"/>
    <w:rsid w:val="00004AD3"/>
    <w:rsid w:val="00004C63"/>
    <w:rsid w:val="00005148"/>
    <w:rsid w:val="0000514A"/>
    <w:rsid w:val="00005F05"/>
    <w:rsid w:val="00010009"/>
    <w:rsid w:val="00010622"/>
    <w:rsid w:val="00010E53"/>
    <w:rsid w:val="00011397"/>
    <w:rsid w:val="00011670"/>
    <w:rsid w:val="00011777"/>
    <w:rsid w:val="00012147"/>
    <w:rsid w:val="000124E6"/>
    <w:rsid w:val="00012673"/>
    <w:rsid w:val="00012908"/>
    <w:rsid w:val="000129A1"/>
    <w:rsid w:val="00012FD9"/>
    <w:rsid w:val="000130BA"/>
    <w:rsid w:val="00013619"/>
    <w:rsid w:val="00014D79"/>
    <w:rsid w:val="00015278"/>
    <w:rsid w:val="00015437"/>
    <w:rsid w:val="00016D64"/>
    <w:rsid w:val="00017D3F"/>
    <w:rsid w:val="00017D92"/>
    <w:rsid w:val="00017FF0"/>
    <w:rsid w:val="00020715"/>
    <w:rsid w:val="00020AAA"/>
    <w:rsid w:val="000216B9"/>
    <w:rsid w:val="00021DA3"/>
    <w:rsid w:val="000228FA"/>
    <w:rsid w:val="00022BF4"/>
    <w:rsid w:val="000233D0"/>
    <w:rsid w:val="00023462"/>
    <w:rsid w:val="00023A0A"/>
    <w:rsid w:val="00023F83"/>
    <w:rsid w:val="000246B6"/>
    <w:rsid w:val="00024908"/>
    <w:rsid w:val="00024991"/>
    <w:rsid w:val="0002499D"/>
    <w:rsid w:val="000250F7"/>
    <w:rsid w:val="00025501"/>
    <w:rsid w:val="00027584"/>
    <w:rsid w:val="000279A6"/>
    <w:rsid w:val="00027D8D"/>
    <w:rsid w:val="0003057D"/>
    <w:rsid w:val="00030619"/>
    <w:rsid w:val="00030DDE"/>
    <w:rsid w:val="00031174"/>
    <w:rsid w:val="00031FEB"/>
    <w:rsid w:val="0003203C"/>
    <w:rsid w:val="000324D9"/>
    <w:rsid w:val="00032825"/>
    <w:rsid w:val="00032FF9"/>
    <w:rsid w:val="0003363A"/>
    <w:rsid w:val="00033B76"/>
    <w:rsid w:val="00034B67"/>
    <w:rsid w:val="0003564E"/>
    <w:rsid w:val="000356A3"/>
    <w:rsid w:val="000364A9"/>
    <w:rsid w:val="000367D9"/>
    <w:rsid w:val="00037109"/>
    <w:rsid w:val="00037461"/>
    <w:rsid w:val="00037506"/>
    <w:rsid w:val="000378C8"/>
    <w:rsid w:val="00040065"/>
    <w:rsid w:val="0004020C"/>
    <w:rsid w:val="0004020F"/>
    <w:rsid w:val="00040684"/>
    <w:rsid w:val="00040693"/>
    <w:rsid w:val="00041221"/>
    <w:rsid w:val="00041E83"/>
    <w:rsid w:val="00043DF4"/>
    <w:rsid w:val="00043F49"/>
    <w:rsid w:val="00044607"/>
    <w:rsid w:val="000448AC"/>
    <w:rsid w:val="00045F07"/>
    <w:rsid w:val="0004775B"/>
    <w:rsid w:val="00047808"/>
    <w:rsid w:val="000500AA"/>
    <w:rsid w:val="000502B4"/>
    <w:rsid w:val="0005220C"/>
    <w:rsid w:val="00052384"/>
    <w:rsid w:val="000525D3"/>
    <w:rsid w:val="000532CD"/>
    <w:rsid w:val="0005514B"/>
    <w:rsid w:val="00055833"/>
    <w:rsid w:val="00055F52"/>
    <w:rsid w:val="00056616"/>
    <w:rsid w:val="00057301"/>
    <w:rsid w:val="000574E1"/>
    <w:rsid w:val="0005792E"/>
    <w:rsid w:val="00057B17"/>
    <w:rsid w:val="00060DDE"/>
    <w:rsid w:val="00060F2B"/>
    <w:rsid w:val="00062B8C"/>
    <w:rsid w:val="00063A10"/>
    <w:rsid w:val="00064279"/>
    <w:rsid w:val="000645EA"/>
    <w:rsid w:val="00064A0B"/>
    <w:rsid w:val="0006525D"/>
    <w:rsid w:val="00065B76"/>
    <w:rsid w:val="00065BEA"/>
    <w:rsid w:val="00065F42"/>
    <w:rsid w:val="00066C02"/>
    <w:rsid w:val="00070399"/>
    <w:rsid w:val="000705DC"/>
    <w:rsid w:val="00071379"/>
    <w:rsid w:val="00071CFF"/>
    <w:rsid w:val="000727BF"/>
    <w:rsid w:val="0007315B"/>
    <w:rsid w:val="0007346B"/>
    <w:rsid w:val="000739B3"/>
    <w:rsid w:val="0007421E"/>
    <w:rsid w:val="00074245"/>
    <w:rsid w:val="00074964"/>
    <w:rsid w:val="00074AD1"/>
    <w:rsid w:val="00074CA4"/>
    <w:rsid w:val="0007592F"/>
    <w:rsid w:val="00075981"/>
    <w:rsid w:val="00075AA4"/>
    <w:rsid w:val="00076D2A"/>
    <w:rsid w:val="00077233"/>
    <w:rsid w:val="00077426"/>
    <w:rsid w:val="000803C1"/>
    <w:rsid w:val="00080755"/>
    <w:rsid w:val="000811F9"/>
    <w:rsid w:val="000830BB"/>
    <w:rsid w:val="00083ACF"/>
    <w:rsid w:val="00084846"/>
    <w:rsid w:val="00084867"/>
    <w:rsid w:val="00084882"/>
    <w:rsid w:val="0008585E"/>
    <w:rsid w:val="0008679D"/>
    <w:rsid w:val="00086918"/>
    <w:rsid w:val="00086B81"/>
    <w:rsid w:val="0008701B"/>
    <w:rsid w:val="00087290"/>
    <w:rsid w:val="000875BD"/>
    <w:rsid w:val="000903AD"/>
    <w:rsid w:val="00092B39"/>
    <w:rsid w:val="0009328B"/>
    <w:rsid w:val="00093FDC"/>
    <w:rsid w:val="00094299"/>
    <w:rsid w:val="00094969"/>
    <w:rsid w:val="0009530D"/>
    <w:rsid w:val="00095723"/>
    <w:rsid w:val="000958C9"/>
    <w:rsid w:val="000962C1"/>
    <w:rsid w:val="00096CE7"/>
    <w:rsid w:val="000A0532"/>
    <w:rsid w:val="000A0F00"/>
    <w:rsid w:val="000A1455"/>
    <w:rsid w:val="000A20A3"/>
    <w:rsid w:val="000A24A6"/>
    <w:rsid w:val="000A3003"/>
    <w:rsid w:val="000A314B"/>
    <w:rsid w:val="000A353A"/>
    <w:rsid w:val="000A39E9"/>
    <w:rsid w:val="000A4F31"/>
    <w:rsid w:val="000A5D6E"/>
    <w:rsid w:val="000A5DDE"/>
    <w:rsid w:val="000A60E2"/>
    <w:rsid w:val="000A6824"/>
    <w:rsid w:val="000A6D0F"/>
    <w:rsid w:val="000A7086"/>
    <w:rsid w:val="000A7DF1"/>
    <w:rsid w:val="000A7EFB"/>
    <w:rsid w:val="000B00DA"/>
    <w:rsid w:val="000B0107"/>
    <w:rsid w:val="000B104C"/>
    <w:rsid w:val="000B136E"/>
    <w:rsid w:val="000B1AB9"/>
    <w:rsid w:val="000B1B92"/>
    <w:rsid w:val="000B226F"/>
    <w:rsid w:val="000B267E"/>
    <w:rsid w:val="000B34DC"/>
    <w:rsid w:val="000B3721"/>
    <w:rsid w:val="000B48CB"/>
    <w:rsid w:val="000B50E5"/>
    <w:rsid w:val="000B5BA1"/>
    <w:rsid w:val="000B62CB"/>
    <w:rsid w:val="000B6402"/>
    <w:rsid w:val="000B67D5"/>
    <w:rsid w:val="000B691A"/>
    <w:rsid w:val="000B7250"/>
    <w:rsid w:val="000B744D"/>
    <w:rsid w:val="000B7FA1"/>
    <w:rsid w:val="000C071E"/>
    <w:rsid w:val="000C089E"/>
    <w:rsid w:val="000C09AA"/>
    <w:rsid w:val="000C17DB"/>
    <w:rsid w:val="000C19C7"/>
    <w:rsid w:val="000C1EF1"/>
    <w:rsid w:val="000C2FFC"/>
    <w:rsid w:val="000C3209"/>
    <w:rsid w:val="000C41A6"/>
    <w:rsid w:val="000C45C4"/>
    <w:rsid w:val="000C5298"/>
    <w:rsid w:val="000C5700"/>
    <w:rsid w:val="000C5AE8"/>
    <w:rsid w:val="000C5C5F"/>
    <w:rsid w:val="000C74F9"/>
    <w:rsid w:val="000C7AF1"/>
    <w:rsid w:val="000D0459"/>
    <w:rsid w:val="000D17C3"/>
    <w:rsid w:val="000D1B05"/>
    <w:rsid w:val="000D1C7F"/>
    <w:rsid w:val="000D36BC"/>
    <w:rsid w:val="000D38B4"/>
    <w:rsid w:val="000D4D7A"/>
    <w:rsid w:val="000D5285"/>
    <w:rsid w:val="000D53BC"/>
    <w:rsid w:val="000D53D3"/>
    <w:rsid w:val="000D561E"/>
    <w:rsid w:val="000D5B2B"/>
    <w:rsid w:val="000D5FA7"/>
    <w:rsid w:val="000D5FD9"/>
    <w:rsid w:val="000D60D9"/>
    <w:rsid w:val="000D6A18"/>
    <w:rsid w:val="000D749C"/>
    <w:rsid w:val="000D74E9"/>
    <w:rsid w:val="000D7FB1"/>
    <w:rsid w:val="000E0551"/>
    <w:rsid w:val="000E079C"/>
    <w:rsid w:val="000E0C9A"/>
    <w:rsid w:val="000E10F2"/>
    <w:rsid w:val="000E1297"/>
    <w:rsid w:val="000E1C2F"/>
    <w:rsid w:val="000E23E5"/>
    <w:rsid w:val="000E27D2"/>
    <w:rsid w:val="000E2AA8"/>
    <w:rsid w:val="000E2F66"/>
    <w:rsid w:val="000E3B5E"/>
    <w:rsid w:val="000E518B"/>
    <w:rsid w:val="000E5B24"/>
    <w:rsid w:val="000E6062"/>
    <w:rsid w:val="000E6C5D"/>
    <w:rsid w:val="000E72CB"/>
    <w:rsid w:val="000E7CDD"/>
    <w:rsid w:val="000F0172"/>
    <w:rsid w:val="000F07A9"/>
    <w:rsid w:val="000F1732"/>
    <w:rsid w:val="000F183E"/>
    <w:rsid w:val="000F2234"/>
    <w:rsid w:val="000F225C"/>
    <w:rsid w:val="000F2402"/>
    <w:rsid w:val="000F27B4"/>
    <w:rsid w:val="000F2A84"/>
    <w:rsid w:val="000F3722"/>
    <w:rsid w:val="000F3915"/>
    <w:rsid w:val="000F3C26"/>
    <w:rsid w:val="000F4BF6"/>
    <w:rsid w:val="000F6090"/>
    <w:rsid w:val="000F6450"/>
    <w:rsid w:val="000F711A"/>
    <w:rsid w:val="000F7D49"/>
    <w:rsid w:val="00100398"/>
    <w:rsid w:val="00100C56"/>
    <w:rsid w:val="0010133B"/>
    <w:rsid w:val="00101C88"/>
    <w:rsid w:val="00101FE3"/>
    <w:rsid w:val="00102A53"/>
    <w:rsid w:val="00102FE6"/>
    <w:rsid w:val="0010392B"/>
    <w:rsid w:val="00103D2C"/>
    <w:rsid w:val="00104389"/>
    <w:rsid w:val="00105181"/>
    <w:rsid w:val="00105572"/>
    <w:rsid w:val="0010596B"/>
    <w:rsid w:val="00105E8F"/>
    <w:rsid w:val="00106130"/>
    <w:rsid w:val="0010624C"/>
    <w:rsid w:val="001066FD"/>
    <w:rsid w:val="00106DB9"/>
    <w:rsid w:val="0010756F"/>
    <w:rsid w:val="001076CF"/>
    <w:rsid w:val="0011061E"/>
    <w:rsid w:val="0011064C"/>
    <w:rsid w:val="00110AC0"/>
    <w:rsid w:val="001116A7"/>
    <w:rsid w:val="00111DB7"/>
    <w:rsid w:val="001123CF"/>
    <w:rsid w:val="00112D72"/>
    <w:rsid w:val="001142AE"/>
    <w:rsid w:val="0011472E"/>
    <w:rsid w:val="001147D7"/>
    <w:rsid w:val="001148FC"/>
    <w:rsid w:val="00115DB0"/>
    <w:rsid w:val="001162E4"/>
    <w:rsid w:val="0011632C"/>
    <w:rsid w:val="0011632F"/>
    <w:rsid w:val="0011653F"/>
    <w:rsid w:val="0011689A"/>
    <w:rsid w:val="001175A0"/>
    <w:rsid w:val="0011773B"/>
    <w:rsid w:val="001205FA"/>
    <w:rsid w:val="00120A6B"/>
    <w:rsid w:val="00120DB2"/>
    <w:rsid w:val="001213DB"/>
    <w:rsid w:val="00122334"/>
    <w:rsid w:val="001223C6"/>
    <w:rsid w:val="00123594"/>
    <w:rsid w:val="00124C2E"/>
    <w:rsid w:val="00124C4B"/>
    <w:rsid w:val="00125775"/>
    <w:rsid w:val="00125D2A"/>
    <w:rsid w:val="00126017"/>
    <w:rsid w:val="00127085"/>
    <w:rsid w:val="0012758F"/>
    <w:rsid w:val="00130430"/>
    <w:rsid w:val="0013121F"/>
    <w:rsid w:val="001323EA"/>
    <w:rsid w:val="00132737"/>
    <w:rsid w:val="00132872"/>
    <w:rsid w:val="00132CA9"/>
    <w:rsid w:val="00134733"/>
    <w:rsid w:val="001349BF"/>
    <w:rsid w:val="001349DF"/>
    <w:rsid w:val="00134AC9"/>
    <w:rsid w:val="001366F9"/>
    <w:rsid w:val="001369C3"/>
    <w:rsid w:val="00136ADD"/>
    <w:rsid w:val="001370EA"/>
    <w:rsid w:val="00140023"/>
    <w:rsid w:val="0014077B"/>
    <w:rsid w:val="00140E39"/>
    <w:rsid w:val="00141BB0"/>
    <w:rsid w:val="00141C07"/>
    <w:rsid w:val="001429AE"/>
    <w:rsid w:val="00142C51"/>
    <w:rsid w:val="00144256"/>
    <w:rsid w:val="001443BE"/>
    <w:rsid w:val="0014485B"/>
    <w:rsid w:val="00145266"/>
    <w:rsid w:val="001454C7"/>
    <w:rsid w:val="001459E5"/>
    <w:rsid w:val="00145F5D"/>
    <w:rsid w:val="00146CE7"/>
    <w:rsid w:val="0014761D"/>
    <w:rsid w:val="001476AC"/>
    <w:rsid w:val="0014791C"/>
    <w:rsid w:val="001503C6"/>
    <w:rsid w:val="0015161E"/>
    <w:rsid w:val="00151C54"/>
    <w:rsid w:val="00151FDB"/>
    <w:rsid w:val="001542A2"/>
    <w:rsid w:val="00154F4F"/>
    <w:rsid w:val="0015507E"/>
    <w:rsid w:val="001551B5"/>
    <w:rsid w:val="001556BB"/>
    <w:rsid w:val="00155A3C"/>
    <w:rsid w:val="001569FF"/>
    <w:rsid w:val="001573FF"/>
    <w:rsid w:val="001577F5"/>
    <w:rsid w:val="00157B1E"/>
    <w:rsid w:val="0016046F"/>
    <w:rsid w:val="0016114B"/>
    <w:rsid w:val="001617CB"/>
    <w:rsid w:val="00161A7C"/>
    <w:rsid w:val="00161F5C"/>
    <w:rsid w:val="00162071"/>
    <w:rsid w:val="00162CC5"/>
    <w:rsid w:val="00162DF2"/>
    <w:rsid w:val="00163755"/>
    <w:rsid w:val="00164295"/>
    <w:rsid w:val="001643F4"/>
    <w:rsid w:val="00164DFB"/>
    <w:rsid w:val="00164EF2"/>
    <w:rsid w:val="001650CA"/>
    <w:rsid w:val="0016602F"/>
    <w:rsid w:val="001670D6"/>
    <w:rsid w:val="00167C20"/>
    <w:rsid w:val="00167FD6"/>
    <w:rsid w:val="00170561"/>
    <w:rsid w:val="001732A2"/>
    <w:rsid w:val="00173E66"/>
    <w:rsid w:val="0017434B"/>
    <w:rsid w:val="00175D7B"/>
    <w:rsid w:val="001760F3"/>
    <w:rsid w:val="00177247"/>
    <w:rsid w:val="001777DA"/>
    <w:rsid w:val="00177DDA"/>
    <w:rsid w:val="00180087"/>
    <w:rsid w:val="001805B7"/>
    <w:rsid w:val="00181999"/>
    <w:rsid w:val="00181D87"/>
    <w:rsid w:val="00182768"/>
    <w:rsid w:val="00183262"/>
    <w:rsid w:val="00184282"/>
    <w:rsid w:val="0018437C"/>
    <w:rsid w:val="00184D11"/>
    <w:rsid w:val="00184ED8"/>
    <w:rsid w:val="0018744E"/>
    <w:rsid w:val="00190289"/>
    <w:rsid w:val="00190538"/>
    <w:rsid w:val="00190B15"/>
    <w:rsid w:val="00190B1F"/>
    <w:rsid w:val="001914E8"/>
    <w:rsid w:val="00191956"/>
    <w:rsid w:val="001919D3"/>
    <w:rsid w:val="00192636"/>
    <w:rsid w:val="001933A6"/>
    <w:rsid w:val="001935E8"/>
    <w:rsid w:val="001937DB"/>
    <w:rsid w:val="00193AF8"/>
    <w:rsid w:val="00193FCD"/>
    <w:rsid w:val="00195DD9"/>
    <w:rsid w:val="00196593"/>
    <w:rsid w:val="001969FA"/>
    <w:rsid w:val="00196A5A"/>
    <w:rsid w:val="001976E0"/>
    <w:rsid w:val="001A02E2"/>
    <w:rsid w:val="001A1334"/>
    <w:rsid w:val="001A142A"/>
    <w:rsid w:val="001A166E"/>
    <w:rsid w:val="001A1AE7"/>
    <w:rsid w:val="001A1E81"/>
    <w:rsid w:val="001A1FBC"/>
    <w:rsid w:val="001A22A4"/>
    <w:rsid w:val="001A2F78"/>
    <w:rsid w:val="001A300F"/>
    <w:rsid w:val="001A3115"/>
    <w:rsid w:val="001A342F"/>
    <w:rsid w:val="001A3EFE"/>
    <w:rsid w:val="001A4912"/>
    <w:rsid w:val="001A5117"/>
    <w:rsid w:val="001A54D1"/>
    <w:rsid w:val="001A5997"/>
    <w:rsid w:val="001A5B18"/>
    <w:rsid w:val="001A6EB3"/>
    <w:rsid w:val="001A720D"/>
    <w:rsid w:val="001A739D"/>
    <w:rsid w:val="001A7BA0"/>
    <w:rsid w:val="001B005D"/>
    <w:rsid w:val="001B07C6"/>
    <w:rsid w:val="001B200B"/>
    <w:rsid w:val="001B2ADE"/>
    <w:rsid w:val="001B3750"/>
    <w:rsid w:val="001B4034"/>
    <w:rsid w:val="001B45E5"/>
    <w:rsid w:val="001B4684"/>
    <w:rsid w:val="001B4C73"/>
    <w:rsid w:val="001B4DE3"/>
    <w:rsid w:val="001B4DE8"/>
    <w:rsid w:val="001B4F87"/>
    <w:rsid w:val="001B567D"/>
    <w:rsid w:val="001B5FB5"/>
    <w:rsid w:val="001B6C02"/>
    <w:rsid w:val="001C10EF"/>
    <w:rsid w:val="001C13DA"/>
    <w:rsid w:val="001C14BB"/>
    <w:rsid w:val="001C1E1C"/>
    <w:rsid w:val="001C265F"/>
    <w:rsid w:val="001C37DF"/>
    <w:rsid w:val="001C3B97"/>
    <w:rsid w:val="001C4C1D"/>
    <w:rsid w:val="001C4D04"/>
    <w:rsid w:val="001C500B"/>
    <w:rsid w:val="001C5D1D"/>
    <w:rsid w:val="001C6AE9"/>
    <w:rsid w:val="001C6E3D"/>
    <w:rsid w:val="001C6F07"/>
    <w:rsid w:val="001C7137"/>
    <w:rsid w:val="001D0F8C"/>
    <w:rsid w:val="001D1196"/>
    <w:rsid w:val="001D14B5"/>
    <w:rsid w:val="001D1A44"/>
    <w:rsid w:val="001D22AE"/>
    <w:rsid w:val="001D2E4D"/>
    <w:rsid w:val="001D3461"/>
    <w:rsid w:val="001D3C0A"/>
    <w:rsid w:val="001D3F91"/>
    <w:rsid w:val="001D4079"/>
    <w:rsid w:val="001D4125"/>
    <w:rsid w:val="001D543D"/>
    <w:rsid w:val="001D59A1"/>
    <w:rsid w:val="001D6291"/>
    <w:rsid w:val="001D6B55"/>
    <w:rsid w:val="001D6E19"/>
    <w:rsid w:val="001E00BB"/>
    <w:rsid w:val="001E0C36"/>
    <w:rsid w:val="001E0C90"/>
    <w:rsid w:val="001E155B"/>
    <w:rsid w:val="001E2261"/>
    <w:rsid w:val="001E3688"/>
    <w:rsid w:val="001E3777"/>
    <w:rsid w:val="001E3FFB"/>
    <w:rsid w:val="001E4863"/>
    <w:rsid w:val="001E528B"/>
    <w:rsid w:val="001E5558"/>
    <w:rsid w:val="001E5C9E"/>
    <w:rsid w:val="001E5DB2"/>
    <w:rsid w:val="001E6035"/>
    <w:rsid w:val="001E681B"/>
    <w:rsid w:val="001E72DF"/>
    <w:rsid w:val="001F05AE"/>
    <w:rsid w:val="001F1D73"/>
    <w:rsid w:val="001F2050"/>
    <w:rsid w:val="001F27F0"/>
    <w:rsid w:val="001F3067"/>
    <w:rsid w:val="001F33EC"/>
    <w:rsid w:val="001F3C63"/>
    <w:rsid w:val="001F3F5C"/>
    <w:rsid w:val="001F44B9"/>
    <w:rsid w:val="001F44CD"/>
    <w:rsid w:val="001F492E"/>
    <w:rsid w:val="001F4B0A"/>
    <w:rsid w:val="001F4C63"/>
    <w:rsid w:val="001F5705"/>
    <w:rsid w:val="001F7873"/>
    <w:rsid w:val="001F792D"/>
    <w:rsid w:val="001F7A52"/>
    <w:rsid w:val="0020007F"/>
    <w:rsid w:val="002001EC"/>
    <w:rsid w:val="0020049E"/>
    <w:rsid w:val="002022F1"/>
    <w:rsid w:val="00202528"/>
    <w:rsid w:val="002033AB"/>
    <w:rsid w:val="0020466A"/>
    <w:rsid w:val="002051E9"/>
    <w:rsid w:val="002053B4"/>
    <w:rsid w:val="00205851"/>
    <w:rsid w:val="0020620C"/>
    <w:rsid w:val="00206707"/>
    <w:rsid w:val="00207949"/>
    <w:rsid w:val="0021003D"/>
    <w:rsid w:val="00211150"/>
    <w:rsid w:val="00211511"/>
    <w:rsid w:val="00212647"/>
    <w:rsid w:val="00212A75"/>
    <w:rsid w:val="00212FB5"/>
    <w:rsid w:val="00212FC1"/>
    <w:rsid w:val="00213C36"/>
    <w:rsid w:val="00213DC8"/>
    <w:rsid w:val="00213E27"/>
    <w:rsid w:val="002141A3"/>
    <w:rsid w:val="00214363"/>
    <w:rsid w:val="002151CC"/>
    <w:rsid w:val="002151F1"/>
    <w:rsid w:val="0021578F"/>
    <w:rsid w:val="00215A80"/>
    <w:rsid w:val="00216491"/>
    <w:rsid w:val="002169A0"/>
    <w:rsid w:val="0021753D"/>
    <w:rsid w:val="002200B0"/>
    <w:rsid w:val="0022023F"/>
    <w:rsid w:val="002207E2"/>
    <w:rsid w:val="00222A7B"/>
    <w:rsid w:val="00223569"/>
    <w:rsid w:val="002241EB"/>
    <w:rsid w:val="00226529"/>
    <w:rsid w:val="00226741"/>
    <w:rsid w:val="0022720E"/>
    <w:rsid w:val="00227232"/>
    <w:rsid w:val="002276E9"/>
    <w:rsid w:val="00230099"/>
    <w:rsid w:val="00230ADE"/>
    <w:rsid w:val="002310A4"/>
    <w:rsid w:val="00231EE2"/>
    <w:rsid w:val="002321CB"/>
    <w:rsid w:val="00232226"/>
    <w:rsid w:val="0023304A"/>
    <w:rsid w:val="00233812"/>
    <w:rsid w:val="00234507"/>
    <w:rsid w:val="0023574B"/>
    <w:rsid w:val="00235B6D"/>
    <w:rsid w:val="00236AAD"/>
    <w:rsid w:val="002374B0"/>
    <w:rsid w:val="002403A0"/>
    <w:rsid w:val="00241427"/>
    <w:rsid w:val="002419CC"/>
    <w:rsid w:val="002419FE"/>
    <w:rsid w:val="002424B7"/>
    <w:rsid w:val="00242AEB"/>
    <w:rsid w:val="00243261"/>
    <w:rsid w:val="00243366"/>
    <w:rsid w:val="00243AE5"/>
    <w:rsid w:val="00243B7E"/>
    <w:rsid w:val="002441F2"/>
    <w:rsid w:val="00244937"/>
    <w:rsid w:val="00244FF0"/>
    <w:rsid w:val="002454B6"/>
    <w:rsid w:val="00245B68"/>
    <w:rsid w:val="00245C4C"/>
    <w:rsid w:val="00246208"/>
    <w:rsid w:val="002462BA"/>
    <w:rsid w:val="00246B2D"/>
    <w:rsid w:val="00246C1C"/>
    <w:rsid w:val="0024704A"/>
    <w:rsid w:val="00247D1B"/>
    <w:rsid w:val="00250366"/>
    <w:rsid w:val="0025142C"/>
    <w:rsid w:val="002518CD"/>
    <w:rsid w:val="0025211F"/>
    <w:rsid w:val="0025254B"/>
    <w:rsid w:val="00252811"/>
    <w:rsid w:val="0025297C"/>
    <w:rsid w:val="00252A91"/>
    <w:rsid w:val="00252AFA"/>
    <w:rsid w:val="002530A0"/>
    <w:rsid w:val="00253446"/>
    <w:rsid w:val="002542C7"/>
    <w:rsid w:val="0025450B"/>
    <w:rsid w:val="00254CAE"/>
    <w:rsid w:val="002574D3"/>
    <w:rsid w:val="00257C76"/>
    <w:rsid w:val="00260114"/>
    <w:rsid w:val="002601A6"/>
    <w:rsid w:val="0026049B"/>
    <w:rsid w:val="0026064D"/>
    <w:rsid w:val="00260A6F"/>
    <w:rsid w:val="00261627"/>
    <w:rsid w:val="0026214E"/>
    <w:rsid w:val="00263486"/>
    <w:rsid w:val="00263740"/>
    <w:rsid w:val="00263AE6"/>
    <w:rsid w:val="002641E7"/>
    <w:rsid w:val="00264353"/>
    <w:rsid w:val="00265361"/>
    <w:rsid w:val="0026587C"/>
    <w:rsid w:val="00265AB4"/>
    <w:rsid w:val="002661FD"/>
    <w:rsid w:val="00266632"/>
    <w:rsid w:val="00267E77"/>
    <w:rsid w:val="002708FA"/>
    <w:rsid w:val="00270AB4"/>
    <w:rsid w:val="00270AFE"/>
    <w:rsid w:val="00271017"/>
    <w:rsid w:val="002722D5"/>
    <w:rsid w:val="002722D7"/>
    <w:rsid w:val="00272736"/>
    <w:rsid w:val="0027276D"/>
    <w:rsid w:val="002728DD"/>
    <w:rsid w:val="00272E78"/>
    <w:rsid w:val="0027306B"/>
    <w:rsid w:val="002733A5"/>
    <w:rsid w:val="00273A40"/>
    <w:rsid w:val="00274106"/>
    <w:rsid w:val="002745FB"/>
    <w:rsid w:val="00276955"/>
    <w:rsid w:val="00276C84"/>
    <w:rsid w:val="0027714A"/>
    <w:rsid w:val="00277230"/>
    <w:rsid w:val="002779A7"/>
    <w:rsid w:val="00277B32"/>
    <w:rsid w:val="00277DFC"/>
    <w:rsid w:val="002800A8"/>
    <w:rsid w:val="00280292"/>
    <w:rsid w:val="002819B9"/>
    <w:rsid w:val="002822F3"/>
    <w:rsid w:val="00282960"/>
    <w:rsid w:val="00283628"/>
    <w:rsid w:val="00284189"/>
    <w:rsid w:val="00284BAF"/>
    <w:rsid w:val="00285A46"/>
    <w:rsid w:val="00286260"/>
    <w:rsid w:val="00287C3A"/>
    <w:rsid w:val="00287F1D"/>
    <w:rsid w:val="00290256"/>
    <w:rsid w:val="00290461"/>
    <w:rsid w:val="0029078F"/>
    <w:rsid w:val="00290A42"/>
    <w:rsid w:val="00290CED"/>
    <w:rsid w:val="00290E40"/>
    <w:rsid w:val="002911D6"/>
    <w:rsid w:val="0029173F"/>
    <w:rsid w:val="00291785"/>
    <w:rsid w:val="00291FC6"/>
    <w:rsid w:val="00292215"/>
    <w:rsid w:val="002929AF"/>
    <w:rsid w:val="00292A9C"/>
    <w:rsid w:val="00292E14"/>
    <w:rsid w:val="00292F62"/>
    <w:rsid w:val="0029345F"/>
    <w:rsid w:val="00293C3A"/>
    <w:rsid w:val="00293E07"/>
    <w:rsid w:val="00293E0D"/>
    <w:rsid w:val="002948BA"/>
    <w:rsid w:val="0029568E"/>
    <w:rsid w:val="00295B27"/>
    <w:rsid w:val="0029667F"/>
    <w:rsid w:val="00296F9C"/>
    <w:rsid w:val="00297826"/>
    <w:rsid w:val="00297930"/>
    <w:rsid w:val="00297BE3"/>
    <w:rsid w:val="00297CA6"/>
    <w:rsid w:val="002A050F"/>
    <w:rsid w:val="002A0810"/>
    <w:rsid w:val="002A0C8C"/>
    <w:rsid w:val="002A2004"/>
    <w:rsid w:val="002A2835"/>
    <w:rsid w:val="002A3477"/>
    <w:rsid w:val="002A351A"/>
    <w:rsid w:val="002A3633"/>
    <w:rsid w:val="002A3A27"/>
    <w:rsid w:val="002A430C"/>
    <w:rsid w:val="002A4D8E"/>
    <w:rsid w:val="002A5038"/>
    <w:rsid w:val="002A51D8"/>
    <w:rsid w:val="002A59CA"/>
    <w:rsid w:val="002A61FD"/>
    <w:rsid w:val="002A677B"/>
    <w:rsid w:val="002A732C"/>
    <w:rsid w:val="002B1173"/>
    <w:rsid w:val="002B23D5"/>
    <w:rsid w:val="002B4369"/>
    <w:rsid w:val="002B4487"/>
    <w:rsid w:val="002B4C9D"/>
    <w:rsid w:val="002B58A5"/>
    <w:rsid w:val="002B61CD"/>
    <w:rsid w:val="002B6438"/>
    <w:rsid w:val="002B6EBF"/>
    <w:rsid w:val="002B6FA3"/>
    <w:rsid w:val="002B713A"/>
    <w:rsid w:val="002B7F3A"/>
    <w:rsid w:val="002C0597"/>
    <w:rsid w:val="002C0E3D"/>
    <w:rsid w:val="002C0ECF"/>
    <w:rsid w:val="002C17E3"/>
    <w:rsid w:val="002C1B65"/>
    <w:rsid w:val="002C3663"/>
    <w:rsid w:val="002C3F41"/>
    <w:rsid w:val="002C590D"/>
    <w:rsid w:val="002C5C60"/>
    <w:rsid w:val="002C6671"/>
    <w:rsid w:val="002C73B4"/>
    <w:rsid w:val="002C78B6"/>
    <w:rsid w:val="002D0BA1"/>
    <w:rsid w:val="002D0BE8"/>
    <w:rsid w:val="002D0CA6"/>
    <w:rsid w:val="002D166F"/>
    <w:rsid w:val="002D1C2E"/>
    <w:rsid w:val="002D3051"/>
    <w:rsid w:val="002D321A"/>
    <w:rsid w:val="002D44A8"/>
    <w:rsid w:val="002D4A2F"/>
    <w:rsid w:val="002D4B0F"/>
    <w:rsid w:val="002D5615"/>
    <w:rsid w:val="002D574A"/>
    <w:rsid w:val="002D5788"/>
    <w:rsid w:val="002D5875"/>
    <w:rsid w:val="002D62A6"/>
    <w:rsid w:val="002D664C"/>
    <w:rsid w:val="002D6C55"/>
    <w:rsid w:val="002E0331"/>
    <w:rsid w:val="002E0567"/>
    <w:rsid w:val="002E2070"/>
    <w:rsid w:val="002E2DE8"/>
    <w:rsid w:val="002E476C"/>
    <w:rsid w:val="002E491C"/>
    <w:rsid w:val="002E4B4E"/>
    <w:rsid w:val="002E4C92"/>
    <w:rsid w:val="002E61E7"/>
    <w:rsid w:val="002E647E"/>
    <w:rsid w:val="002E65D3"/>
    <w:rsid w:val="002E7C96"/>
    <w:rsid w:val="002F0314"/>
    <w:rsid w:val="002F06AA"/>
    <w:rsid w:val="002F280A"/>
    <w:rsid w:val="002F3CFA"/>
    <w:rsid w:val="002F4710"/>
    <w:rsid w:val="002F48B1"/>
    <w:rsid w:val="002F4BF7"/>
    <w:rsid w:val="002F54DB"/>
    <w:rsid w:val="002F588B"/>
    <w:rsid w:val="002F5E24"/>
    <w:rsid w:val="002F6E5B"/>
    <w:rsid w:val="002F7976"/>
    <w:rsid w:val="002F79FB"/>
    <w:rsid w:val="002F7B9A"/>
    <w:rsid w:val="00301DC5"/>
    <w:rsid w:val="003020A1"/>
    <w:rsid w:val="00302DEB"/>
    <w:rsid w:val="0030338E"/>
    <w:rsid w:val="003035FB"/>
    <w:rsid w:val="00303D5D"/>
    <w:rsid w:val="00303F7B"/>
    <w:rsid w:val="00303F86"/>
    <w:rsid w:val="003042E9"/>
    <w:rsid w:val="00304795"/>
    <w:rsid w:val="00304B9A"/>
    <w:rsid w:val="00304EF7"/>
    <w:rsid w:val="00304FA5"/>
    <w:rsid w:val="00305DF5"/>
    <w:rsid w:val="00306224"/>
    <w:rsid w:val="003067DE"/>
    <w:rsid w:val="003072C2"/>
    <w:rsid w:val="00310553"/>
    <w:rsid w:val="00310AC1"/>
    <w:rsid w:val="00311A89"/>
    <w:rsid w:val="00312B8E"/>
    <w:rsid w:val="0031319F"/>
    <w:rsid w:val="00313410"/>
    <w:rsid w:val="00313840"/>
    <w:rsid w:val="003142E9"/>
    <w:rsid w:val="003145FE"/>
    <w:rsid w:val="00315166"/>
    <w:rsid w:val="003151EF"/>
    <w:rsid w:val="00315D44"/>
    <w:rsid w:val="00316260"/>
    <w:rsid w:val="003165CC"/>
    <w:rsid w:val="0031731A"/>
    <w:rsid w:val="00317514"/>
    <w:rsid w:val="00320E20"/>
    <w:rsid w:val="003215F6"/>
    <w:rsid w:val="00321AA0"/>
    <w:rsid w:val="00321BE7"/>
    <w:rsid w:val="003221F7"/>
    <w:rsid w:val="00322B96"/>
    <w:rsid w:val="00323F52"/>
    <w:rsid w:val="0032413A"/>
    <w:rsid w:val="00324BEA"/>
    <w:rsid w:val="0032572C"/>
    <w:rsid w:val="00325C3F"/>
    <w:rsid w:val="0032638A"/>
    <w:rsid w:val="00326900"/>
    <w:rsid w:val="00326A8E"/>
    <w:rsid w:val="003270B0"/>
    <w:rsid w:val="00327155"/>
    <w:rsid w:val="00330339"/>
    <w:rsid w:val="003306AC"/>
    <w:rsid w:val="0033100C"/>
    <w:rsid w:val="00332D13"/>
    <w:rsid w:val="0033357B"/>
    <w:rsid w:val="003343B8"/>
    <w:rsid w:val="00334BDB"/>
    <w:rsid w:val="00335067"/>
    <w:rsid w:val="003351EB"/>
    <w:rsid w:val="0033561A"/>
    <w:rsid w:val="00335979"/>
    <w:rsid w:val="00335A86"/>
    <w:rsid w:val="00335F40"/>
    <w:rsid w:val="00336A00"/>
    <w:rsid w:val="00337A6C"/>
    <w:rsid w:val="00337E01"/>
    <w:rsid w:val="00337FD4"/>
    <w:rsid w:val="003401F8"/>
    <w:rsid w:val="0034023E"/>
    <w:rsid w:val="0034053C"/>
    <w:rsid w:val="00341821"/>
    <w:rsid w:val="00341E2D"/>
    <w:rsid w:val="0034222D"/>
    <w:rsid w:val="0034225A"/>
    <w:rsid w:val="003425D0"/>
    <w:rsid w:val="003428C0"/>
    <w:rsid w:val="0034366B"/>
    <w:rsid w:val="003439A9"/>
    <w:rsid w:val="00343A5A"/>
    <w:rsid w:val="0034426C"/>
    <w:rsid w:val="003451DA"/>
    <w:rsid w:val="00346796"/>
    <w:rsid w:val="00346C49"/>
    <w:rsid w:val="00346C98"/>
    <w:rsid w:val="00346DF2"/>
    <w:rsid w:val="00346ED4"/>
    <w:rsid w:val="00347B7C"/>
    <w:rsid w:val="003503E9"/>
    <w:rsid w:val="003505B9"/>
    <w:rsid w:val="00350D8C"/>
    <w:rsid w:val="00350EBD"/>
    <w:rsid w:val="0035154C"/>
    <w:rsid w:val="00351C05"/>
    <w:rsid w:val="0035222E"/>
    <w:rsid w:val="00352ECE"/>
    <w:rsid w:val="00353484"/>
    <w:rsid w:val="0035364B"/>
    <w:rsid w:val="0035371E"/>
    <w:rsid w:val="0035385C"/>
    <w:rsid w:val="003538F1"/>
    <w:rsid w:val="0035448C"/>
    <w:rsid w:val="0035494E"/>
    <w:rsid w:val="00354958"/>
    <w:rsid w:val="0035558A"/>
    <w:rsid w:val="0035590B"/>
    <w:rsid w:val="00356C60"/>
    <w:rsid w:val="00356D03"/>
    <w:rsid w:val="003571EA"/>
    <w:rsid w:val="00357510"/>
    <w:rsid w:val="00357572"/>
    <w:rsid w:val="0035759D"/>
    <w:rsid w:val="00357D9C"/>
    <w:rsid w:val="003616C4"/>
    <w:rsid w:val="003621E4"/>
    <w:rsid w:val="003627C5"/>
    <w:rsid w:val="00363907"/>
    <w:rsid w:val="0036391A"/>
    <w:rsid w:val="00363D81"/>
    <w:rsid w:val="00363FCD"/>
    <w:rsid w:val="00364065"/>
    <w:rsid w:val="00364471"/>
    <w:rsid w:val="00364617"/>
    <w:rsid w:val="00364AFB"/>
    <w:rsid w:val="0036629D"/>
    <w:rsid w:val="00366AA1"/>
    <w:rsid w:val="00366C2C"/>
    <w:rsid w:val="00366D6B"/>
    <w:rsid w:val="00366E16"/>
    <w:rsid w:val="00366EBB"/>
    <w:rsid w:val="0036795C"/>
    <w:rsid w:val="00367B79"/>
    <w:rsid w:val="00367C37"/>
    <w:rsid w:val="00367D0F"/>
    <w:rsid w:val="00367E9A"/>
    <w:rsid w:val="00367F46"/>
    <w:rsid w:val="00371046"/>
    <w:rsid w:val="0037115F"/>
    <w:rsid w:val="00372076"/>
    <w:rsid w:val="00372939"/>
    <w:rsid w:val="00372FA0"/>
    <w:rsid w:val="0037366E"/>
    <w:rsid w:val="00373E1A"/>
    <w:rsid w:val="00374A32"/>
    <w:rsid w:val="00375852"/>
    <w:rsid w:val="0037658B"/>
    <w:rsid w:val="00376650"/>
    <w:rsid w:val="00376CEB"/>
    <w:rsid w:val="00377499"/>
    <w:rsid w:val="0038032E"/>
    <w:rsid w:val="0038042A"/>
    <w:rsid w:val="00380B10"/>
    <w:rsid w:val="00380D84"/>
    <w:rsid w:val="00381B74"/>
    <w:rsid w:val="0038240A"/>
    <w:rsid w:val="00382B8D"/>
    <w:rsid w:val="003842B8"/>
    <w:rsid w:val="0038448B"/>
    <w:rsid w:val="003849A3"/>
    <w:rsid w:val="00384DCA"/>
    <w:rsid w:val="00385710"/>
    <w:rsid w:val="003857E7"/>
    <w:rsid w:val="00386091"/>
    <w:rsid w:val="0038629D"/>
    <w:rsid w:val="00386739"/>
    <w:rsid w:val="0038764C"/>
    <w:rsid w:val="003878FB"/>
    <w:rsid w:val="00390A69"/>
    <w:rsid w:val="00390E77"/>
    <w:rsid w:val="00391C5B"/>
    <w:rsid w:val="00392057"/>
    <w:rsid w:val="00392762"/>
    <w:rsid w:val="00393D43"/>
    <w:rsid w:val="00394089"/>
    <w:rsid w:val="00394370"/>
    <w:rsid w:val="0039474B"/>
    <w:rsid w:val="00394A78"/>
    <w:rsid w:val="00395680"/>
    <w:rsid w:val="00395A3C"/>
    <w:rsid w:val="003964E7"/>
    <w:rsid w:val="00396F20"/>
    <w:rsid w:val="0039773A"/>
    <w:rsid w:val="00397784"/>
    <w:rsid w:val="003A072F"/>
    <w:rsid w:val="003A0E13"/>
    <w:rsid w:val="003A134F"/>
    <w:rsid w:val="003A20EB"/>
    <w:rsid w:val="003A22CE"/>
    <w:rsid w:val="003A233F"/>
    <w:rsid w:val="003A30B3"/>
    <w:rsid w:val="003A32A0"/>
    <w:rsid w:val="003A3549"/>
    <w:rsid w:val="003A39F0"/>
    <w:rsid w:val="003A4612"/>
    <w:rsid w:val="003A483D"/>
    <w:rsid w:val="003A536C"/>
    <w:rsid w:val="003A61E7"/>
    <w:rsid w:val="003A691F"/>
    <w:rsid w:val="003A7529"/>
    <w:rsid w:val="003A7CFF"/>
    <w:rsid w:val="003B00EE"/>
    <w:rsid w:val="003B02B7"/>
    <w:rsid w:val="003B0726"/>
    <w:rsid w:val="003B15A3"/>
    <w:rsid w:val="003B1C62"/>
    <w:rsid w:val="003B2022"/>
    <w:rsid w:val="003B34EE"/>
    <w:rsid w:val="003B37CC"/>
    <w:rsid w:val="003B4189"/>
    <w:rsid w:val="003B65D4"/>
    <w:rsid w:val="003B69AF"/>
    <w:rsid w:val="003B79FB"/>
    <w:rsid w:val="003C023C"/>
    <w:rsid w:val="003C0E58"/>
    <w:rsid w:val="003C1502"/>
    <w:rsid w:val="003C208C"/>
    <w:rsid w:val="003C3D84"/>
    <w:rsid w:val="003C435E"/>
    <w:rsid w:val="003C4749"/>
    <w:rsid w:val="003C5042"/>
    <w:rsid w:val="003C5068"/>
    <w:rsid w:val="003C543B"/>
    <w:rsid w:val="003C5A73"/>
    <w:rsid w:val="003C5FEF"/>
    <w:rsid w:val="003C6194"/>
    <w:rsid w:val="003C61A7"/>
    <w:rsid w:val="003C6A4F"/>
    <w:rsid w:val="003C754F"/>
    <w:rsid w:val="003D1EA3"/>
    <w:rsid w:val="003D37B0"/>
    <w:rsid w:val="003D4F1F"/>
    <w:rsid w:val="003D4F42"/>
    <w:rsid w:val="003D5775"/>
    <w:rsid w:val="003D5CB6"/>
    <w:rsid w:val="003D6573"/>
    <w:rsid w:val="003D65C4"/>
    <w:rsid w:val="003D673D"/>
    <w:rsid w:val="003D6982"/>
    <w:rsid w:val="003D6DED"/>
    <w:rsid w:val="003D6E58"/>
    <w:rsid w:val="003D7A46"/>
    <w:rsid w:val="003D7E8C"/>
    <w:rsid w:val="003E00D3"/>
    <w:rsid w:val="003E1686"/>
    <w:rsid w:val="003E254D"/>
    <w:rsid w:val="003E2577"/>
    <w:rsid w:val="003E26A3"/>
    <w:rsid w:val="003E295D"/>
    <w:rsid w:val="003E45FB"/>
    <w:rsid w:val="003E4DBE"/>
    <w:rsid w:val="003E4F0A"/>
    <w:rsid w:val="003E56FD"/>
    <w:rsid w:val="003E66ED"/>
    <w:rsid w:val="003E73F8"/>
    <w:rsid w:val="003E7B98"/>
    <w:rsid w:val="003F05EB"/>
    <w:rsid w:val="003F0842"/>
    <w:rsid w:val="003F0B8D"/>
    <w:rsid w:val="003F124F"/>
    <w:rsid w:val="003F1348"/>
    <w:rsid w:val="003F23CE"/>
    <w:rsid w:val="003F29AD"/>
    <w:rsid w:val="003F30BE"/>
    <w:rsid w:val="003F3494"/>
    <w:rsid w:val="003F3510"/>
    <w:rsid w:val="003F3A42"/>
    <w:rsid w:val="003F5B88"/>
    <w:rsid w:val="003F718B"/>
    <w:rsid w:val="003F7700"/>
    <w:rsid w:val="003F7EC8"/>
    <w:rsid w:val="003F7F06"/>
    <w:rsid w:val="00400402"/>
    <w:rsid w:val="00400406"/>
    <w:rsid w:val="004018A0"/>
    <w:rsid w:val="0040218E"/>
    <w:rsid w:val="00402B13"/>
    <w:rsid w:val="004030F5"/>
    <w:rsid w:val="0040348F"/>
    <w:rsid w:val="0040369B"/>
    <w:rsid w:val="00403788"/>
    <w:rsid w:val="00403E52"/>
    <w:rsid w:val="004044C2"/>
    <w:rsid w:val="004047B0"/>
    <w:rsid w:val="004054BC"/>
    <w:rsid w:val="004057CC"/>
    <w:rsid w:val="00405E30"/>
    <w:rsid w:val="004062EB"/>
    <w:rsid w:val="00406B58"/>
    <w:rsid w:val="004077A4"/>
    <w:rsid w:val="00410097"/>
    <w:rsid w:val="00410865"/>
    <w:rsid w:val="00411252"/>
    <w:rsid w:val="0041198A"/>
    <w:rsid w:val="00411A54"/>
    <w:rsid w:val="00411F45"/>
    <w:rsid w:val="004125E5"/>
    <w:rsid w:val="0041283A"/>
    <w:rsid w:val="004128AB"/>
    <w:rsid w:val="00413233"/>
    <w:rsid w:val="00413857"/>
    <w:rsid w:val="00413CB0"/>
    <w:rsid w:val="00413E88"/>
    <w:rsid w:val="00413ED3"/>
    <w:rsid w:val="00413F76"/>
    <w:rsid w:val="00413FE1"/>
    <w:rsid w:val="004145FC"/>
    <w:rsid w:val="00414991"/>
    <w:rsid w:val="0041510A"/>
    <w:rsid w:val="004151FB"/>
    <w:rsid w:val="004159C7"/>
    <w:rsid w:val="00415D15"/>
    <w:rsid w:val="004160E2"/>
    <w:rsid w:val="004169D8"/>
    <w:rsid w:val="00416F9A"/>
    <w:rsid w:val="0041710F"/>
    <w:rsid w:val="00417678"/>
    <w:rsid w:val="00421114"/>
    <w:rsid w:val="00421267"/>
    <w:rsid w:val="004222D7"/>
    <w:rsid w:val="00422B8E"/>
    <w:rsid w:val="00423724"/>
    <w:rsid w:val="004240EE"/>
    <w:rsid w:val="004241C6"/>
    <w:rsid w:val="0042487C"/>
    <w:rsid w:val="004251AD"/>
    <w:rsid w:val="00425622"/>
    <w:rsid w:val="0042596D"/>
    <w:rsid w:val="00425B47"/>
    <w:rsid w:val="00426613"/>
    <w:rsid w:val="004266D1"/>
    <w:rsid w:val="00430065"/>
    <w:rsid w:val="00430F25"/>
    <w:rsid w:val="004317FF"/>
    <w:rsid w:val="00431973"/>
    <w:rsid w:val="00431F94"/>
    <w:rsid w:val="004328C0"/>
    <w:rsid w:val="0043359C"/>
    <w:rsid w:val="00433697"/>
    <w:rsid w:val="00433765"/>
    <w:rsid w:val="00433ABF"/>
    <w:rsid w:val="00433B73"/>
    <w:rsid w:val="0043421D"/>
    <w:rsid w:val="004344A5"/>
    <w:rsid w:val="00435BFC"/>
    <w:rsid w:val="00435C1E"/>
    <w:rsid w:val="00435E3F"/>
    <w:rsid w:val="0043634E"/>
    <w:rsid w:val="00436397"/>
    <w:rsid w:val="00436DF8"/>
    <w:rsid w:val="00437CF0"/>
    <w:rsid w:val="00440525"/>
    <w:rsid w:val="00441280"/>
    <w:rsid w:val="0044176D"/>
    <w:rsid w:val="00441CA1"/>
    <w:rsid w:val="00442AC8"/>
    <w:rsid w:val="00443FDE"/>
    <w:rsid w:val="00444220"/>
    <w:rsid w:val="00444493"/>
    <w:rsid w:val="004445EC"/>
    <w:rsid w:val="00445CD5"/>
    <w:rsid w:val="0044698A"/>
    <w:rsid w:val="00447114"/>
    <w:rsid w:val="0044778D"/>
    <w:rsid w:val="00447F7A"/>
    <w:rsid w:val="0045027C"/>
    <w:rsid w:val="00450772"/>
    <w:rsid w:val="00450D5E"/>
    <w:rsid w:val="00450E8E"/>
    <w:rsid w:val="0045153A"/>
    <w:rsid w:val="00453B23"/>
    <w:rsid w:val="0045453B"/>
    <w:rsid w:val="00454B8C"/>
    <w:rsid w:val="004552C3"/>
    <w:rsid w:val="00455408"/>
    <w:rsid w:val="00455DD0"/>
    <w:rsid w:val="004560AD"/>
    <w:rsid w:val="004576BA"/>
    <w:rsid w:val="00460893"/>
    <w:rsid w:val="00460A15"/>
    <w:rsid w:val="00460E8D"/>
    <w:rsid w:val="0046100C"/>
    <w:rsid w:val="004612B2"/>
    <w:rsid w:val="00461730"/>
    <w:rsid w:val="004617CF"/>
    <w:rsid w:val="0046187C"/>
    <w:rsid w:val="004631E0"/>
    <w:rsid w:val="00463362"/>
    <w:rsid w:val="00463454"/>
    <w:rsid w:val="004634FC"/>
    <w:rsid w:val="00463C96"/>
    <w:rsid w:val="00464B2D"/>
    <w:rsid w:val="004657B4"/>
    <w:rsid w:val="00465D85"/>
    <w:rsid w:val="00467B3C"/>
    <w:rsid w:val="00470D60"/>
    <w:rsid w:val="004710BF"/>
    <w:rsid w:val="00471262"/>
    <w:rsid w:val="00471BEA"/>
    <w:rsid w:val="0047215C"/>
    <w:rsid w:val="0047216C"/>
    <w:rsid w:val="0047254C"/>
    <w:rsid w:val="00473034"/>
    <w:rsid w:val="004733F3"/>
    <w:rsid w:val="004737D9"/>
    <w:rsid w:val="00473872"/>
    <w:rsid w:val="00473E2F"/>
    <w:rsid w:val="00474044"/>
    <w:rsid w:val="004746FE"/>
    <w:rsid w:val="00474B0A"/>
    <w:rsid w:val="00476377"/>
    <w:rsid w:val="004767CA"/>
    <w:rsid w:val="00476A7C"/>
    <w:rsid w:val="00476B24"/>
    <w:rsid w:val="00477180"/>
    <w:rsid w:val="004771F6"/>
    <w:rsid w:val="00477E00"/>
    <w:rsid w:val="00480999"/>
    <w:rsid w:val="00480A21"/>
    <w:rsid w:val="00480AB1"/>
    <w:rsid w:val="00480B7B"/>
    <w:rsid w:val="0048142B"/>
    <w:rsid w:val="0048144C"/>
    <w:rsid w:val="0048234C"/>
    <w:rsid w:val="00482AF3"/>
    <w:rsid w:val="00483282"/>
    <w:rsid w:val="00483329"/>
    <w:rsid w:val="004837D0"/>
    <w:rsid w:val="00484807"/>
    <w:rsid w:val="00484F6F"/>
    <w:rsid w:val="0048656D"/>
    <w:rsid w:val="00486A0B"/>
    <w:rsid w:val="00486D13"/>
    <w:rsid w:val="004872D0"/>
    <w:rsid w:val="00487769"/>
    <w:rsid w:val="0049024A"/>
    <w:rsid w:val="00490D7B"/>
    <w:rsid w:val="0049114C"/>
    <w:rsid w:val="00491288"/>
    <w:rsid w:val="00492120"/>
    <w:rsid w:val="0049214E"/>
    <w:rsid w:val="004925BE"/>
    <w:rsid w:val="00492B6A"/>
    <w:rsid w:val="00492DDF"/>
    <w:rsid w:val="004931ED"/>
    <w:rsid w:val="00493462"/>
    <w:rsid w:val="00493712"/>
    <w:rsid w:val="004961BA"/>
    <w:rsid w:val="004A021F"/>
    <w:rsid w:val="004A1D2B"/>
    <w:rsid w:val="004A1E32"/>
    <w:rsid w:val="004A23A8"/>
    <w:rsid w:val="004A2444"/>
    <w:rsid w:val="004A246D"/>
    <w:rsid w:val="004A398E"/>
    <w:rsid w:val="004A3C8A"/>
    <w:rsid w:val="004A43B2"/>
    <w:rsid w:val="004A4A64"/>
    <w:rsid w:val="004A4B67"/>
    <w:rsid w:val="004A5A22"/>
    <w:rsid w:val="004A64D3"/>
    <w:rsid w:val="004A6C05"/>
    <w:rsid w:val="004B0D37"/>
    <w:rsid w:val="004B0DB2"/>
    <w:rsid w:val="004B1483"/>
    <w:rsid w:val="004B1646"/>
    <w:rsid w:val="004B226E"/>
    <w:rsid w:val="004B26B2"/>
    <w:rsid w:val="004B2A1F"/>
    <w:rsid w:val="004B355B"/>
    <w:rsid w:val="004B3B95"/>
    <w:rsid w:val="004B3F07"/>
    <w:rsid w:val="004B477C"/>
    <w:rsid w:val="004B4FB0"/>
    <w:rsid w:val="004B640C"/>
    <w:rsid w:val="004B65A3"/>
    <w:rsid w:val="004B65A9"/>
    <w:rsid w:val="004B7064"/>
    <w:rsid w:val="004C0362"/>
    <w:rsid w:val="004C0450"/>
    <w:rsid w:val="004C0BA1"/>
    <w:rsid w:val="004C0BFE"/>
    <w:rsid w:val="004C10EC"/>
    <w:rsid w:val="004C1E9A"/>
    <w:rsid w:val="004C21BC"/>
    <w:rsid w:val="004C239B"/>
    <w:rsid w:val="004C2738"/>
    <w:rsid w:val="004C2A5B"/>
    <w:rsid w:val="004C2D05"/>
    <w:rsid w:val="004C3641"/>
    <w:rsid w:val="004C4622"/>
    <w:rsid w:val="004C4B3A"/>
    <w:rsid w:val="004C4D7B"/>
    <w:rsid w:val="004C540D"/>
    <w:rsid w:val="004C5F82"/>
    <w:rsid w:val="004C63AA"/>
    <w:rsid w:val="004C6824"/>
    <w:rsid w:val="004C6E11"/>
    <w:rsid w:val="004C774F"/>
    <w:rsid w:val="004D00D6"/>
    <w:rsid w:val="004D0592"/>
    <w:rsid w:val="004D064E"/>
    <w:rsid w:val="004D0D2A"/>
    <w:rsid w:val="004D1484"/>
    <w:rsid w:val="004D1DC3"/>
    <w:rsid w:val="004D1E92"/>
    <w:rsid w:val="004D21C6"/>
    <w:rsid w:val="004D21F3"/>
    <w:rsid w:val="004D28D3"/>
    <w:rsid w:val="004D33B1"/>
    <w:rsid w:val="004D346F"/>
    <w:rsid w:val="004D3521"/>
    <w:rsid w:val="004D3BD0"/>
    <w:rsid w:val="004D52FC"/>
    <w:rsid w:val="004D5685"/>
    <w:rsid w:val="004D5F55"/>
    <w:rsid w:val="004D6AF8"/>
    <w:rsid w:val="004D7016"/>
    <w:rsid w:val="004E0173"/>
    <w:rsid w:val="004E080E"/>
    <w:rsid w:val="004E0E7F"/>
    <w:rsid w:val="004E0FA8"/>
    <w:rsid w:val="004E10AD"/>
    <w:rsid w:val="004E1BC0"/>
    <w:rsid w:val="004E2159"/>
    <w:rsid w:val="004E220D"/>
    <w:rsid w:val="004E2433"/>
    <w:rsid w:val="004E3005"/>
    <w:rsid w:val="004E3226"/>
    <w:rsid w:val="004E368D"/>
    <w:rsid w:val="004E38C0"/>
    <w:rsid w:val="004E4959"/>
    <w:rsid w:val="004E5475"/>
    <w:rsid w:val="004E5875"/>
    <w:rsid w:val="004E5C9A"/>
    <w:rsid w:val="004E64D3"/>
    <w:rsid w:val="004E64D5"/>
    <w:rsid w:val="004E6763"/>
    <w:rsid w:val="004E6BCE"/>
    <w:rsid w:val="004E6CBB"/>
    <w:rsid w:val="004E731A"/>
    <w:rsid w:val="004E73E1"/>
    <w:rsid w:val="004E741E"/>
    <w:rsid w:val="004E7AA2"/>
    <w:rsid w:val="004F0DB5"/>
    <w:rsid w:val="004F0F56"/>
    <w:rsid w:val="004F1051"/>
    <w:rsid w:val="004F1702"/>
    <w:rsid w:val="004F1D3F"/>
    <w:rsid w:val="004F21D1"/>
    <w:rsid w:val="004F28DE"/>
    <w:rsid w:val="004F34BA"/>
    <w:rsid w:val="004F3B07"/>
    <w:rsid w:val="004F3DCC"/>
    <w:rsid w:val="004F47C3"/>
    <w:rsid w:val="004F4E40"/>
    <w:rsid w:val="004F50FD"/>
    <w:rsid w:val="004F582A"/>
    <w:rsid w:val="004F5958"/>
    <w:rsid w:val="004F5F94"/>
    <w:rsid w:val="004F61D7"/>
    <w:rsid w:val="004F6F78"/>
    <w:rsid w:val="004F7618"/>
    <w:rsid w:val="004F76C9"/>
    <w:rsid w:val="004F79CA"/>
    <w:rsid w:val="004F7A88"/>
    <w:rsid w:val="00500401"/>
    <w:rsid w:val="005017F6"/>
    <w:rsid w:val="00501F0A"/>
    <w:rsid w:val="00502BD4"/>
    <w:rsid w:val="00503A31"/>
    <w:rsid w:val="00503AD8"/>
    <w:rsid w:val="00503F39"/>
    <w:rsid w:val="0050452F"/>
    <w:rsid w:val="00505BEA"/>
    <w:rsid w:val="0050628D"/>
    <w:rsid w:val="0050761E"/>
    <w:rsid w:val="00507A0B"/>
    <w:rsid w:val="00507C41"/>
    <w:rsid w:val="00510062"/>
    <w:rsid w:val="0051054D"/>
    <w:rsid w:val="00510558"/>
    <w:rsid w:val="00510EE9"/>
    <w:rsid w:val="00511008"/>
    <w:rsid w:val="00512B10"/>
    <w:rsid w:val="00512C2A"/>
    <w:rsid w:val="00512CE7"/>
    <w:rsid w:val="0051358D"/>
    <w:rsid w:val="00514356"/>
    <w:rsid w:val="00514900"/>
    <w:rsid w:val="00514CE0"/>
    <w:rsid w:val="00515308"/>
    <w:rsid w:val="0051543D"/>
    <w:rsid w:val="00515A3A"/>
    <w:rsid w:val="00515CE4"/>
    <w:rsid w:val="00515DB9"/>
    <w:rsid w:val="005168C9"/>
    <w:rsid w:val="00516B99"/>
    <w:rsid w:val="00516C3A"/>
    <w:rsid w:val="00516ED1"/>
    <w:rsid w:val="00516F36"/>
    <w:rsid w:val="00517ECA"/>
    <w:rsid w:val="0052004A"/>
    <w:rsid w:val="00521421"/>
    <w:rsid w:val="005215FD"/>
    <w:rsid w:val="005219F3"/>
    <w:rsid w:val="00521AF1"/>
    <w:rsid w:val="0052270A"/>
    <w:rsid w:val="00522E24"/>
    <w:rsid w:val="005231EB"/>
    <w:rsid w:val="005234E2"/>
    <w:rsid w:val="00524257"/>
    <w:rsid w:val="00524908"/>
    <w:rsid w:val="00524999"/>
    <w:rsid w:val="005250A1"/>
    <w:rsid w:val="0052533D"/>
    <w:rsid w:val="00525949"/>
    <w:rsid w:val="005260E7"/>
    <w:rsid w:val="00526517"/>
    <w:rsid w:val="00526662"/>
    <w:rsid w:val="00526A11"/>
    <w:rsid w:val="005274DB"/>
    <w:rsid w:val="00527640"/>
    <w:rsid w:val="005277D8"/>
    <w:rsid w:val="00530C34"/>
    <w:rsid w:val="00530D20"/>
    <w:rsid w:val="0053118A"/>
    <w:rsid w:val="0053137B"/>
    <w:rsid w:val="00531480"/>
    <w:rsid w:val="00531655"/>
    <w:rsid w:val="00531DBA"/>
    <w:rsid w:val="005320C0"/>
    <w:rsid w:val="0053256C"/>
    <w:rsid w:val="00532EDB"/>
    <w:rsid w:val="0053385E"/>
    <w:rsid w:val="00534751"/>
    <w:rsid w:val="00534DE9"/>
    <w:rsid w:val="00535013"/>
    <w:rsid w:val="0053577F"/>
    <w:rsid w:val="0053647A"/>
    <w:rsid w:val="00536920"/>
    <w:rsid w:val="00537AFA"/>
    <w:rsid w:val="005403FC"/>
    <w:rsid w:val="005404EB"/>
    <w:rsid w:val="005409E3"/>
    <w:rsid w:val="0054174F"/>
    <w:rsid w:val="005421D3"/>
    <w:rsid w:val="00542557"/>
    <w:rsid w:val="00542AA9"/>
    <w:rsid w:val="005447F3"/>
    <w:rsid w:val="00545682"/>
    <w:rsid w:val="0054590A"/>
    <w:rsid w:val="00546764"/>
    <w:rsid w:val="00546799"/>
    <w:rsid w:val="00547406"/>
    <w:rsid w:val="00547B5A"/>
    <w:rsid w:val="00547D88"/>
    <w:rsid w:val="00547DD5"/>
    <w:rsid w:val="00551C37"/>
    <w:rsid w:val="00551D6E"/>
    <w:rsid w:val="00551E72"/>
    <w:rsid w:val="00552050"/>
    <w:rsid w:val="00552582"/>
    <w:rsid w:val="00552B33"/>
    <w:rsid w:val="00553395"/>
    <w:rsid w:val="00554144"/>
    <w:rsid w:val="00554971"/>
    <w:rsid w:val="00555416"/>
    <w:rsid w:val="005555CB"/>
    <w:rsid w:val="00556023"/>
    <w:rsid w:val="0055650B"/>
    <w:rsid w:val="00556EF2"/>
    <w:rsid w:val="0055736D"/>
    <w:rsid w:val="00557BA0"/>
    <w:rsid w:val="0056088E"/>
    <w:rsid w:val="00560A70"/>
    <w:rsid w:val="0056180E"/>
    <w:rsid w:val="00561DC6"/>
    <w:rsid w:val="005625F9"/>
    <w:rsid w:val="00562C1E"/>
    <w:rsid w:val="00563497"/>
    <w:rsid w:val="00564088"/>
    <w:rsid w:val="00565990"/>
    <w:rsid w:val="005661AE"/>
    <w:rsid w:val="005661DF"/>
    <w:rsid w:val="005669D9"/>
    <w:rsid w:val="00566BF6"/>
    <w:rsid w:val="00566EBD"/>
    <w:rsid w:val="00567B4A"/>
    <w:rsid w:val="00567E8C"/>
    <w:rsid w:val="00570898"/>
    <w:rsid w:val="00571444"/>
    <w:rsid w:val="005718B5"/>
    <w:rsid w:val="0057263D"/>
    <w:rsid w:val="0057324B"/>
    <w:rsid w:val="0057381C"/>
    <w:rsid w:val="0057385F"/>
    <w:rsid w:val="00574C9C"/>
    <w:rsid w:val="00575A59"/>
    <w:rsid w:val="00575C47"/>
    <w:rsid w:val="00575F9A"/>
    <w:rsid w:val="00576A65"/>
    <w:rsid w:val="00576D0B"/>
    <w:rsid w:val="005808E5"/>
    <w:rsid w:val="00580FB4"/>
    <w:rsid w:val="0058102F"/>
    <w:rsid w:val="00582B25"/>
    <w:rsid w:val="00583D98"/>
    <w:rsid w:val="00583E2E"/>
    <w:rsid w:val="005840EB"/>
    <w:rsid w:val="005844E3"/>
    <w:rsid w:val="00585D1C"/>
    <w:rsid w:val="0058604D"/>
    <w:rsid w:val="005867B0"/>
    <w:rsid w:val="005867ED"/>
    <w:rsid w:val="00586A37"/>
    <w:rsid w:val="00586A45"/>
    <w:rsid w:val="00586DC0"/>
    <w:rsid w:val="005872AD"/>
    <w:rsid w:val="00587CB0"/>
    <w:rsid w:val="00587D53"/>
    <w:rsid w:val="0059098D"/>
    <w:rsid w:val="00590C88"/>
    <w:rsid w:val="00591D3B"/>
    <w:rsid w:val="00591FC9"/>
    <w:rsid w:val="005929F3"/>
    <w:rsid w:val="00592ECE"/>
    <w:rsid w:val="005930C7"/>
    <w:rsid w:val="00593606"/>
    <w:rsid w:val="0059446D"/>
    <w:rsid w:val="00594518"/>
    <w:rsid w:val="005949D1"/>
    <w:rsid w:val="00594B2A"/>
    <w:rsid w:val="0059513A"/>
    <w:rsid w:val="0059513D"/>
    <w:rsid w:val="00595251"/>
    <w:rsid w:val="005960C7"/>
    <w:rsid w:val="005961D8"/>
    <w:rsid w:val="00596BC9"/>
    <w:rsid w:val="00597F08"/>
    <w:rsid w:val="005A0440"/>
    <w:rsid w:val="005A0454"/>
    <w:rsid w:val="005A1A84"/>
    <w:rsid w:val="005A30A1"/>
    <w:rsid w:val="005A32B7"/>
    <w:rsid w:val="005A3B15"/>
    <w:rsid w:val="005A3FAB"/>
    <w:rsid w:val="005A44DB"/>
    <w:rsid w:val="005A47CE"/>
    <w:rsid w:val="005A4888"/>
    <w:rsid w:val="005A4C43"/>
    <w:rsid w:val="005A54BF"/>
    <w:rsid w:val="005A592B"/>
    <w:rsid w:val="005A62C1"/>
    <w:rsid w:val="005A672C"/>
    <w:rsid w:val="005A6D87"/>
    <w:rsid w:val="005A71EA"/>
    <w:rsid w:val="005A7F26"/>
    <w:rsid w:val="005B043E"/>
    <w:rsid w:val="005B1493"/>
    <w:rsid w:val="005B175C"/>
    <w:rsid w:val="005B1EB8"/>
    <w:rsid w:val="005B204F"/>
    <w:rsid w:val="005B28FD"/>
    <w:rsid w:val="005B2F5D"/>
    <w:rsid w:val="005B3132"/>
    <w:rsid w:val="005B32BF"/>
    <w:rsid w:val="005B36E6"/>
    <w:rsid w:val="005B39C9"/>
    <w:rsid w:val="005B46A0"/>
    <w:rsid w:val="005B47AB"/>
    <w:rsid w:val="005B5026"/>
    <w:rsid w:val="005B5533"/>
    <w:rsid w:val="005B5561"/>
    <w:rsid w:val="005B5670"/>
    <w:rsid w:val="005B5A2F"/>
    <w:rsid w:val="005B5D95"/>
    <w:rsid w:val="005B5E79"/>
    <w:rsid w:val="005B6550"/>
    <w:rsid w:val="005B7917"/>
    <w:rsid w:val="005C03F8"/>
    <w:rsid w:val="005C04E3"/>
    <w:rsid w:val="005C0649"/>
    <w:rsid w:val="005C0DC2"/>
    <w:rsid w:val="005C1275"/>
    <w:rsid w:val="005C1866"/>
    <w:rsid w:val="005C1D41"/>
    <w:rsid w:val="005C2620"/>
    <w:rsid w:val="005C2FE1"/>
    <w:rsid w:val="005C38B1"/>
    <w:rsid w:val="005C3ADE"/>
    <w:rsid w:val="005C3D0C"/>
    <w:rsid w:val="005C3D4A"/>
    <w:rsid w:val="005C4111"/>
    <w:rsid w:val="005C47E0"/>
    <w:rsid w:val="005C4F9B"/>
    <w:rsid w:val="005C57BF"/>
    <w:rsid w:val="005C5DEC"/>
    <w:rsid w:val="005C6BEA"/>
    <w:rsid w:val="005C7EEC"/>
    <w:rsid w:val="005D0554"/>
    <w:rsid w:val="005D2010"/>
    <w:rsid w:val="005D3A89"/>
    <w:rsid w:val="005D3BA9"/>
    <w:rsid w:val="005D455F"/>
    <w:rsid w:val="005D4C74"/>
    <w:rsid w:val="005D5069"/>
    <w:rsid w:val="005D554A"/>
    <w:rsid w:val="005D5EF2"/>
    <w:rsid w:val="005D647E"/>
    <w:rsid w:val="005D725A"/>
    <w:rsid w:val="005D787B"/>
    <w:rsid w:val="005E01E7"/>
    <w:rsid w:val="005E13B1"/>
    <w:rsid w:val="005E347B"/>
    <w:rsid w:val="005E373B"/>
    <w:rsid w:val="005E4130"/>
    <w:rsid w:val="005E4B56"/>
    <w:rsid w:val="005E4B6C"/>
    <w:rsid w:val="005E4D6E"/>
    <w:rsid w:val="005E4FC0"/>
    <w:rsid w:val="005E7695"/>
    <w:rsid w:val="005F06F7"/>
    <w:rsid w:val="005F3268"/>
    <w:rsid w:val="005F365A"/>
    <w:rsid w:val="005F4BE8"/>
    <w:rsid w:val="005F4D02"/>
    <w:rsid w:val="005F5290"/>
    <w:rsid w:val="005F6D7D"/>
    <w:rsid w:val="005F771F"/>
    <w:rsid w:val="005F778B"/>
    <w:rsid w:val="005F79AB"/>
    <w:rsid w:val="00600097"/>
    <w:rsid w:val="00600A20"/>
    <w:rsid w:val="00600B64"/>
    <w:rsid w:val="00600D72"/>
    <w:rsid w:val="00600E8F"/>
    <w:rsid w:val="00600F7F"/>
    <w:rsid w:val="006013DE"/>
    <w:rsid w:val="00601E31"/>
    <w:rsid w:val="00604147"/>
    <w:rsid w:val="006045EC"/>
    <w:rsid w:val="00604793"/>
    <w:rsid w:val="00605CC2"/>
    <w:rsid w:val="00606431"/>
    <w:rsid w:val="006064B0"/>
    <w:rsid w:val="006076B1"/>
    <w:rsid w:val="00607D98"/>
    <w:rsid w:val="006103A0"/>
    <w:rsid w:val="0061047C"/>
    <w:rsid w:val="00610904"/>
    <w:rsid w:val="00610B8E"/>
    <w:rsid w:val="00610C6A"/>
    <w:rsid w:val="006114C6"/>
    <w:rsid w:val="00611AAA"/>
    <w:rsid w:val="00611D63"/>
    <w:rsid w:val="00612238"/>
    <w:rsid w:val="006123E8"/>
    <w:rsid w:val="0061243E"/>
    <w:rsid w:val="00612620"/>
    <w:rsid w:val="00612654"/>
    <w:rsid w:val="00612CC9"/>
    <w:rsid w:val="00612E3F"/>
    <w:rsid w:val="006132CD"/>
    <w:rsid w:val="00613956"/>
    <w:rsid w:val="00613B17"/>
    <w:rsid w:val="0061582D"/>
    <w:rsid w:val="00616842"/>
    <w:rsid w:val="00616D79"/>
    <w:rsid w:val="00617566"/>
    <w:rsid w:val="00617AEC"/>
    <w:rsid w:val="00620E58"/>
    <w:rsid w:val="0062184A"/>
    <w:rsid w:val="00621F36"/>
    <w:rsid w:val="0062219A"/>
    <w:rsid w:val="006221D0"/>
    <w:rsid w:val="0062240A"/>
    <w:rsid w:val="006224B7"/>
    <w:rsid w:val="0062262B"/>
    <w:rsid w:val="00622F7F"/>
    <w:rsid w:val="006233C6"/>
    <w:rsid w:val="00623DAC"/>
    <w:rsid w:val="00624B8E"/>
    <w:rsid w:val="00624ED3"/>
    <w:rsid w:val="006255DF"/>
    <w:rsid w:val="006257FA"/>
    <w:rsid w:val="00625955"/>
    <w:rsid w:val="0062617A"/>
    <w:rsid w:val="0062626D"/>
    <w:rsid w:val="006263C3"/>
    <w:rsid w:val="00626DED"/>
    <w:rsid w:val="00626FFB"/>
    <w:rsid w:val="0062760D"/>
    <w:rsid w:val="00627E90"/>
    <w:rsid w:val="0063013B"/>
    <w:rsid w:val="006304BE"/>
    <w:rsid w:val="00630E58"/>
    <w:rsid w:val="00630F46"/>
    <w:rsid w:val="00630F51"/>
    <w:rsid w:val="00631AD2"/>
    <w:rsid w:val="00631B7B"/>
    <w:rsid w:val="00631DEE"/>
    <w:rsid w:val="0063243D"/>
    <w:rsid w:val="006327D5"/>
    <w:rsid w:val="006329DD"/>
    <w:rsid w:val="00632EBA"/>
    <w:rsid w:val="00633F8C"/>
    <w:rsid w:val="00634CFF"/>
    <w:rsid w:val="00637C22"/>
    <w:rsid w:val="00640A46"/>
    <w:rsid w:val="006412FC"/>
    <w:rsid w:val="00641DA7"/>
    <w:rsid w:val="006421EA"/>
    <w:rsid w:val="00642732"/>
    <w:rsid w:val="0064293B"/>
    <w:rsid w:val="00643307"/>
    <w:rsid w:val="00643559"/>
    <w:rsid w:val="006438B1"/>
    <w:rsid w:val="0064553D"/>
    <w:rsid w:val="00646194"/>
    <w:rsid w:val="006464B4"/>
    <w:rsid w:val="006466C3"/>
    <w:rsid w:val="00647593"/>
    <w:rsid w:val="00647AD8"/>
    <w:rsid w:val="0065095F"/>
    <w:rsid w:val="00650A24"/>
    <w:rsid w:val="00650CAA"/>
    <w:rsid w:val="00650DEC"/>
    <w:rsid w:val="006511A0"/>
    <w:rsid w:val="00651F71"/>
    <w:rsid w:val="00652247"/>
    <w:rsid w:val="00653117"/>
    <w:rsid w:val="0065319E"/>
    <w:rsid w:val="00653E73"/>
    <w:rsid w:val="00654328"/>
    <w:rsid w:val="00654B51"/>
    <w:rsid w:val="00654DAF"/>
    <w:rsid w:val="00655139"/>
    <w:rsid w:val="00655383"/>
    <w:rsid w:val="006564D3"/>
    <w:rsid w:val="00656D34"/>
    <w:rsid w:val="0065710C"/>
    <w:rsid w:val="0065759C"/>
    <w:rsid w:val="0065779F"/>
    <w:rsid w:val="00660984"/>
    <w:rsid w:val="00660C3A"/>
    <w:rsid w:val="00660DAF"/>
    <w:rsid w:val="0066188E"/>
    <w:rsid w:val="00661CD0"/>
    <w:rsid w:val="006622B3"/>
    <w:rsid w:val="0066440C"/>
    <w:rsid w:val="0066455A"/>
    <w:rsid w:val="006645EC"/>
    <w:rsid w:val="0066487A"/>
    <w:rsid w:val="00665166"/>
    <w:rsid w:val="00665500"/>
    <w:rsid w:val="00665EAF"/>
    <w:rsid w:val="006666AC"/>
    <w:rsid w:val="00666DC4"/>
    <w:rsid w:val="00667291"/>
    <w:rsid w:val="006673B7"/>
    <w:rsid w:val="00667FC6"/>
    <w:rsid w:val="00670DFF"/>
    <w:rsid w:val="00671463"/>
    <w:rsid w:val="0067178A"/>
    <w:rsid w:val="0067196D"/>
    <w:rsid w:val="00672892"/>
    <w:rsid w:val="00672D47"/>
    <w:rsid w:val="00672D76"/>
    <w:rsid w:val="00672F74"/>
    <w:rsid w:val="00673126"/>
    <w:rsid w:val="006742E4"/>
    <w:rsid w:val="00674333"/>
    <w:rsid w:val="0067564C"/>
    <w:rsid w:val="006766E9"/>
    <w:rsid w:val="00676B4C"/>
    <w:rsid w:val="00676D6A"/>
    <w:rsid w:val="00676E24"/>
    <w:rsid w:val="00677D35"/>
    <w:rsid w:val="00680902"/>
    <w:rsid w:val="00680ABA"/>
    <w:rsid w:val="00680BE1"/>
    <w:rsid w:val="00681759"/>
    <w:rsid w:val="006817AD"/>
    <w:rsid w:val="00681B98"/>
    <w:rsid w:val="006825F7"/>
    <w:rsid w:val="0068260A"/>
    <w:rsid w:val="00682B28"/>
    <w:rsid w:val="00682D12"/>
    <w:rsid w:val="00682EA6"/>
    <w:rsid w:val="00683209"/>
    <w:rsid w:val="00684597"/>
    <w:rsid w:val="0068485C"/>
    <w:rsid w:val="00684FD9"/>
    <w:rsid w:val="006852AE"/>
    <w:rsid w:val="00685D02"/>
    <w:rsid w:val="006860E0"/>
    <w:rsid w:val="00686284"/>
    <w:rsid w:val="00686494"/>
    <w:rsid w:val="00687CFC"/>
    <w:rsid w:val="00687ED7"/>
    <w:rsid w:val="00690B1B"/>
    <w:rsid w:val="006919F7"/>
    <w:rsid w:val="00691D3C"/>
    <w:rsid w:val="00691E11"/>
    <w:rsid w:val="00692C64"/>
    <w:rsid w:val="00692CAD"/>
    <w:rsid w:val="00692D72"/>
    <w:rsid w:val="00693901"/>
    <w:rsid w:val="00694140"/>
    <w:rsid w:val="00694CEF"/>
    <w:rsid w:val="00694D59"/>
    <w:rsid w:val="00695FD4"/>
    <w:rsid w:val="00696763"/>
    <w:rsid w:val="00696AC3"/>
    <w:rsid w:val="00697AE0"/>
    <w:rsid w:val="006A00E6"/>
    <w:rsid w:val="006A0243"/>
    <w:rsid w:val="006A0259"/>
    <w:rsid w:val="006A0324"/>
    <w:rsid w:val="006A076B"/>
    <w:rsid w:val="006A0A12"/>
    <w:rsid w:val="006A0AAE"/>
    <w:rsid w:val="006A1BD3"/>
    <w:rsid w:val="006A1E31"/>
    <w:rsid w:val="006A2A79"/>
    <w:rsid w:val="006A39AA"/>
    <w:rsid w:val="006A4EC1"/>
    <w:rsid w:val="006A52B3"/>
    <w:rsid w:val="006A57A9"/>
    <w:rsid w:val="006A57FF"/>
    <w:rsid w:val="006A6377"/>
    <w:rsid w:val="006A7C32"/>
    <w:rsid w:val="006B0D9B"/>
    <w:rsid w:val="006B1024"/>
    <w:rsid w:val="006B338B"/>
    <w:rsid w:val="006B3630"/>
    <w:rsid w:val="006B3DD1"/>
    <w:rsid w:val="006B41CF"/>
    <w:rsid w:val="006B470F"/>
    <w:rsid w:val="006B4E2D"/>
    <w:rsid w:val="006B6518"/>
    <w:rsid w:val="006B6581"/>
    <w:rsid w:val="006B6991"/>
    <w:rsid w:val="006B6AFB"/>
    <w:rsid w:val="006B6C9C"/>
    <w:rsid w:val="006B7BBE"/>
    <w:rsid w:val="006B7FF8"/>
    <w:rsid w:val="006C0A71"/>
    <w:rsid w:val="006C1AD8"/>
    <w:rsid w:val="006C242E"/>
    <w:rsid w:val="006C2499"/>
    <w:rsid w:val="006C29FB"/>
    <w:rsid w:val="006C3433"/>
    <w:rsid w:val="006C3B2E"/>
    <w:rsid w:val="006C3E2F"/>
    <w:rsid w:val="006C46AD"/>
    <w:rsid w:val="006C4930"/>
    <w:rsid w:val="006C4FA7"/>
    <w:rsid w:val="006C5DBA"/>
    <w:rsid w:val="006C7A03"/>
    <w:rsid w:val="006C7B8F"/>
    <w:rsid w:val="006C7C1F"/>
    <w:rsid w:val="006D0554"/>
    <w:rsid w:val="006D196D"/>
    <w:rsid w:val="006D2883"/>
    <w:rsid w:val="006D359E"/>
    <w:rsid w:val="006D432B"/>
    <w:rsid w:val="006D449B"/>
    <w:rsid w:val="006D44D1"/>
    <w:rsid w:val="006D491F"/>
    <w:rsid w:val="006D4CDA"/>
    <w:rsid w:val="006D5B3B"/>
    <w:rsid w:val="006D6082"/>
    <w:rsid w:val="006D6B9F"/>
    <w:rsid w:val="006E0603"/>
    <w:rsid w:val="006E127B"/>
    <w:rsid w:val="006E2BC2"/>
    <w:rsid w:val="006E2E12"/>
    <w:rsid w:val="006E31DB"/>
    <w:rsid w:val="006E5144"/>
    <w:rsid w:val="006E6811"/>
    <w:rsid w:val="006E6C04"/>
    <w:rsid w:val="006E75BB"/>
    <w:rsid w:val="006E7653"/>
    <w:rsid w:val="006F040A"/>
    <w:rsid w:val="006F1A8A"/>
    <w:rsid w:val="006F1D67"/>
    <w:rsid w:val="006F2472"/>
    <w:rsid w:val="006F27C0"/>
    <w:rsid w:val="006F2CB1"/>
    <w:rsid w:val="006F31D8"/>
    <w:rsid w:val="006F49D6"/>
    <w:rsid w:val="006F4ECE"/>
    <w:rsid w:val="006F515E"/>
    <w:rsid w:val="006F5314"/>
    <w:rsid w:val="006F5565"/>
    <w:rsid w:val="006F5E9A"/>
    <w:rsid w:val="006F6F37"/>
    <w:rsid w:val="006F739A"/>
    <w:rsid w:val="006F7853"/>
    <w:rsid w:val="006F796D"/>
    <w:rsid w:val="006F7F02"/>
    <w:rsid w:val="0070058D"/>
    <w:rsid w:val="007007CD"/>
    <w:rsid w:val="00701301"/>
    <w:rsid w:val="0070188D"/>
    <w:rsid w:val="00701C2B"/>
    <w:rsid w:val="00701DC3"/>
    <w:rsid w:val="007026A7"/>
    <w:rsid w:val="0070288E"/>
    <w:rsid w:val="00704370"/>
    <w:rsid w:val="007044B1"/>
    <w:rsid w:val="00704F50"/>
    <w:rsid w:val="0070562D"/>
    <w:rsid w:val="0070587A"/>
    <w:rsid w:val="00705F0E"/>
    <w:rsid w:val="007066AC"/>
    <w:rsid w:val="007066D8"/>
    <w:rsid w:val="007068BA"/>
    <w:rsid w:val="00710A31"/>
    <w:rsid w:val="00712051"/>
    <w:rsid w:val="007126F9"/>
    <w:rsid w:val="00712E22"/>
    <w:rsid w:val="00713259"/>
    <w:rsid w:val="007135F7"/>
    <w:rsid w:val="007139D3"/>
    <w:rsid w:val="00713B7A"/>
    <w:rsid w:val="00713D95"/>
    <w:rsid w:val="00713F5D"/>
    <w:rsid w:val="00713FF7"/>
    <w:rsid w:val="00714A0F"/>
    <w:rsid w:val="00714A3D"/>
    <w:rsid w:val="00715B16"/>
    <w:rsid w:val="00715DE1"/>
    <w:rsid w:val="007162DF"/>
    <w:rsid w:val="00717F0F"/>
    <w:rsid w:val="00717FF9"/>
    <w:rsid w:val="00720B11"/>
    <w:rsid w:val="00720D8B"/>
    <w:rsid w:val="00720E08"/>
    <w:rsid w:val="007210AD"/>
    <w:rsid w:val="007215D9"/>
    <w:rsid w:val="0072193C"/>
    <w:rsid w:val="007224E7"/>
    <w:rsid w:val="00722B4F"/>
    <w:rsid w:val="00722FBD"/>
    <w:rsid w:val="007235AD"/>
    <w:rsid w:val="0072381B"/>
    <w:rsid w:val="00724A4A"/>
    <w:rsid w:val="007254CF"/>
    <w:rsid w:val="0072592D"/>
    <w:rsid w:val="00725F2E"/>
    <w:rsid w:val="00727110"/>
    <w:rsid w:val="00727281"/>
    <w:rsid w:val="00727A0A"/>
    <w:rsid w:val="00727BD4"/>
    <w:rsid w:val="00727D44"/>
    <w:rsid w:val="0073057E"/>
    <w:rsid w:val="00730EC3"/>
    <w:rsid w:val="007313DB"/>
    <w:rsid w:val="007319E3"/>
    <w:rsid w:val="00731B2E"/>
    <w:rsid w:val="007326BB"/>
    <w:rsid w:val="00732A1F"/>
    <w:rsid w:val="00733030"/>
    <w:rsid w:val="007336EA"/>
    <w:rsid w:val="007347D4"/>
    <w:rsid w:val="00734962"/>
    <w:rsid w:val="00734BD8"/>
    <w:rsid w:val="00734DE1"/>
    <w:rsid w:val="00735777"/>
    <w:rsid w:val="007358F1"/>
    <w:rsid w:val="00735AF9"/>
    <w:rsid w:val="00735B39"/>
    <w:rsid w:val="00735BA3"/>
    <w:rsid w:val="00735EB3"/>
    <w:rsid w:val="00736097"/>
    <w:rsid w:val="007361AE"/>
    <w:rsid w:val="0073646B"/>
    <w:rsid w:val="00736C03"/>
    <w:rsid w:val="00736C53"/>
    <w:rsid w:val="00736C89"/>
    <w:rsid w:val="0073716D"/>
    <w:rsid w:val="00737CDB"/>
    <w:rsid w:val="00740210"/>
    <w:rsid w:val="007404DE"/>
    <w:rsid w:val="007409F3"/>
    <w:rsid w:val="00740AA2"/>
    <w:rsid w:val="007410C3"/>
    <w:rsid w:val="00741171"/>
    <w:rsid w:val="00741213"/>
    <w:rsid w:val="0074171C"/>
    <w:rsid w:val="007419FF"/>
    <w:rsid w:val="007430D2"/>
    <w:rsid w:val="00743945"/>
    <w:rsid w:val="00743A25"/>
    <w:rsid w:val="00743CD0"/>
    <w:rsid w:val="00743F1E"/>
    <w:rsid w:val="0074404E"/>
    <w:rsid w:val="00744096"/>
    <w:rsid w:val="007440CB"/>
    <w:rsid w:val="00744414"/>
    <w:rsid w:val="007446D6"/>
    <w:rsid w:val="007448C1"/>
    <w:rsid w:val="00745BC4"/>
    <w:rsid w:val="00745EC0"/>
    <w:rsid w:val="00747C6B"/>
    <w:rsid w:val="00747CAB"/>
    <w:rsid w:val="00747F33"/>
    <w:rsid w:val="0075050D"/>
    <w:rsid w:val="00750DBD"/>
    <w:rsid w:val="00750FBE"/>
    <w:rsid w:val="00751B07"/>
    <w:rsid w:val="00751E1B"/>
    <w:rsid w:val="00753254"/>
    <w:rsid w:val="007535DF"/>
    <w:rsid w:val="00753CE8"/>
    <w:rsid w:val="007543BD"/>
    <w:rsid w:val="00754D8F"/>
    <w:rsid w:val="00755272"/>
    <w:rsid w:val="00755BC3"/>
    <w:rsid w:val="00755E25"/>
    <w:rsid w:val="00755F6F"/>
    <w:rsid w:val="007562F0"/>
    <w:rsid w:val="00757AF7"/>
    <w:rsid w:val="00757D2E"/>
    <w:rsid w:val="00757FAD"/>
    <w:rsid w:val="007600EB"/>
    <w:rsid w:val="0076010B"/>
    <w:rsid w:val="007606E2"/>
    <w:rsid w:val="00761009"/>
    <w:rsid w:val="00761AB6"/>
    <w:rsid w:val="00761AFE"/>
    <w:rsid w:val="00762435"/>
    <w:rsid w:val="00763F60"/>
    <w:rsid w:val="007642B0"/>
    <w:rsid w:val="007642C1"/>
    <w:rsid w:val="0076463D"/>
    <w:rsid w:val="007648FD"/>
    <w:rsid w:val="007656BF"/>
    <w:rsid w:val="00766BA7"/>
    <w:rsid w:val="00766BBB"/>
    <w:rsid w:val="00766F2B"/>
    <w:rsid w:val="00767247"/>
    <w:rsid w:val="0076788A"/>
    <w:rsid w:val="00770208"/>
    <w:rsid w:val="00771190"/>
    <w:rsid w:val="00771866"/>
    <w:rsid w:val="00771913"/>
    <w:rsid w:val="00771A85"/>
    <w:rsid w:val="00772ECF"/>
    <w:rsid w:val="007735E2"/>
    <w:rsid w:val="007739B7"/>
    <w:rsid w:val="0077445C"/>
    <w:rsid w:val="0077529C"/>
    <w:rsid w:val="0077582C"/>
    <w:rsid w:val="00776307"/>
    <w:rsid w:val="00776605"/>
    <w:rsid w:val="00776920"/>
    <w:rsid w:val="00776A07"/>
    <w:rsid w:val="007774C8"/>
    <w:rsid w:val="00777BEF"/>
    <w:rsid w:val="00780036"/>
    <w:rsid w:val="00780661"/>
    <w:rsid w:val="00780926"/>
    <w:rsid w:val="00781501"/>
    <w:rsid w:val="007816A8"/>
    <w:rsid w:val="00781FCC"/>
    <w:rsid w:val="0078204A"/>
    <w:rsid w:val="0078265D"/>
    <w:rsid w:val="00782781"/>
    <w:rsid w:val="00782C51"/>
    <w:rsid w:val="007832D4"/>
    <w:rsid w:val="00783344"/>
    <w:rsid w:val="007839B0"/>
    <w:rsid w:val="00783BF1"/>
    <w:rsid w:val="00783E74"/>
    <w:rsid w:val="00784721"/>
    <w:rsid w:val="007848DD"/>
    <w:rsid w:val="007853F4"/>
    <w:rsid w:val="00785A8A"/>
    <w:rsid w:val="00785B33"/>
    <w:rsid w:val="00785D39"/>
    <w:rsid w:val="00786DBD"/>
    <w:rsid w:val="00787054"/>
    <w:rsid w:val="0078756A"/>
    <w:rsid w:val="00787D07"/>
    <w:rsid w:val="00790412"/>
    <w:rsid w:val="00792C49"/>
    <w:rsid w:val="00792C77"/>
    <w:rsid w:val="007936DF"/>
    <w:rsid w:val="007939E5"/>
    <w:rsid w:val="00793B77"/>
    <w:rsid w:val="00793D7D"/>
    <w:rsid w:val="00794176"/>
    <w:rsid w:val="007949C4"/>
    <w:rsid w:val="00794BFF"/>
    <w:rsid w:val="00795271"/>
    <w:rsid w:val="007955BB"/>
    <w:rsid w:val="00795F12"/>
    <w:rsid w:val="00796560"/>
    <w:rsid w:val="00796706"/>
    <w:rsid w:val="007976F7"/>
    <w:rsid w:val="007A03FA"/>
    <w:rsid w:val="007A0C42"/>
    <w:rsid w:val="007A167B"/>
    <w:rsid w:val="007A18DA"/>
    <w:rsid w:val="007A1C49"/>
    <w:rsid w:val="007A375E"/>
    <w:rsid w:val="007A3A34"/>
    <w:rsid w:val="007A4AEE"/>
    <w:rsid w:val="007A6038"/>
    <w:rsid w:val="007A66A2"/>
    <w:rsid w:val="007A6A3B"/>
    <w:rsid w:val="007A6F60"/>
    <w:rsid w:val="007A7899"/>
    <w:rsid w:val="007B0113"/>
    <w:rsid w:val="007B01CB"/>
    <w:rsid w:val="007B048E"/>
    <w:rsid w:val="007B0C13"/>
    <w:rsid w:val="007B1CED"/>
    <w:rsid w:val="007B1E98"/>
    <w:rsid w:val="007B222B"/>
    <w:rsid w:val="007B438E"/>
    <w:rsid w:val="007B4485"/>
    <w:rsid w:val="007B480E"/>
    <w:rsid w:val="007B5562"/>
    <w:rsid w:val="007B5AF7"/>
    <w:rsid w:val="007B6655"/>
    <w:rsid w:val="007B6A37"/>
    <w:rsid w:val="007B6E41"/>
    <w:rsid w:val="007C0D36"/>
    <w:rsid w:val="007C0E4F"/>
    <w:rsid w:val="007C0F05"/>
    <w:rsid w:val="007C19F2"/>
    <w:rsid w:val="007C1E0E"/>
    <w:rsid w:val="007C1F24"/>
    <w:rsid w:val="007C33F8"/>
    <w:rsid w:val="007C3AF8"/>
    <w:rsid w:val="007C3B62"/>
    <w:rsid w:val="007C5DC4"/>
    <w:rsid w:val="007C6007"/>
    <w:rsid w:val="007C6A5C"/>
    <w:rsid w:val="007C6E66"/>
    <w:rsid w:val="007C7053"/>
    <w:rsid w:val="007C716D"/>
    <w:rsid w:val="007C72EB"/>
    <w:rsid w:val="007C751A"/>
    <w:rsid w:val="007C7770"/>
    <w:rsid w:val="007C7F95"/>
    <w:rsid w:val="007D0842"/>
    <w:rsid w:val="007D087E"/>
    <w:rsid w:val="007D0D29"/>
    <w:rsid w:val="007D1BC1"/>
    <w:rsid w:val="007D1D09"/>
    <w:rsid w:val="007D1D70"/>
    <w:rsid w:val="007D2366"/>
    <w:rsid w:val="007D2A4B"/>
    <w:rsid w:val="007D4797"/>
    <w:rsid w:val="007D4B70"/>
    <w:rsid w:val="007D4DB7"/>
    <w:rsid w:val="007D500F"/>
    <w:rsid w:val="007D5234"/>
    <w:rsid w:val="007D594F"/>
    <w:rsid w:val="007D6807"/>
    <w:rsid w:val="007D6D84"/>
    <w:rsid w:val="007D79CB"/>
    <w:rsid w:val="007D7AA8"/>
    <w:rsid w:val="007E068D"/>
    <w:rsid w:val="007E09B0"/>
    <w:rsid w:val="007E09F2"/>
    <w:rsid w:val="007E0DC2"/>
    <w:rsid w:val="007E1AF1"/>
    <w:rsid w:val="007E2180"/>
    <w:rsid w:val="007E32B2"/>
    <w:rsid w:val="007E34C6"/>
    <w:rsid w:val="007E3A19"/>
    <w:rsid w:val="007E49BB"/>
    <w:rsid w:val="007E49DA"/>
    <w:rsid w:val="007E4ED9"/>
    <w:rsid w:val="007E547F"/>
    <w:rsid w:val="007E6A43"/>
    <w:rsid w:val="007E715F"/>
    <w:rsid w:val="007E77A5"/>
    <w:rsid w:val="007E7EDA"/>
    <w:rsid w:val="007F0B82"/>
    <w:rsid w:val="007F11C3"/>
    <w:rsid w:val="007F1752"/>
    <w:rsid w:val="007F226E"/>
    <w:rsid w:val="007F2427"/>
    <w:rsid w:val="007F4789"/>
    <w:rsid w:val="007F5192"/>
    <w:rsid w:val="007F57FA"/>
    <w:rsid w:val="007F66AD"/>
    <w:rsid w:val="007F6CB8"/>
    <w:rsid w:val="00800AE4"/>
    <w:rsid w:val="00800E02"/>
    <w:rsid w:val="008013D7"/>
    <w:rsid w:val="00802775"/>
    <w:rsid w:val="008035B2"/>
    <w:rsid w:val="00803AF7"/>
    <w:rsid w:val="00803C4C"/>
    <w:rsid w:val="00803EA1"/>
    <w:rsid w:val="00803F3E"/>
    <w:rsid w:val="00804006"/>
    <w:rsid w:val="008040A1"/>
    <w:rsid w:val="0080410F"/>
    <w:rsid w:val="008049A7"/>
    <w:rsid w:val="00804D5D"/>
    <w:rsid w:val="008051AC"/>
    <w:rsid w:val="00805911"/>
    <w:rsid w:val="008059B2"/>
    <w:rsid w:val="00805AE1"/>
    <w:rsid w:val="00805F52"/>
    <w:rsid w:val="008066E7"/>
    <w:rsid w:val="008067DF"/>
    <w:rsid w:val="008068DE"/>
    <w:rsid w:val="00807A5B"/>
    <w:rsid w:val="00807D26"/>
    <w:rsid w:val="00811776"/>
    <w:rsid w:val="00811B8D"/>
    <w:rsid w:val="008120C0"/>
    <w:rsid w:val="008122F5"/>
    <w:rsid w:val="00812EC9"/>
    <w:rsid w:val="008136BB"/>
    <w:rsid w:val="0081414A"/>
    <w:rsid w:val="008149CD"/>
    <w:rsid w:val="00814B3B"/>
    <w:rsid w:val="0081501B"/>
    <w:rsid w:val="00815226"/>
    <w:rsid w:val="008159FF"/>
    <w:rsid w:val="00815A17"/>
    <w:rsid w:val="008160D7"/>
    <w:rsid w:val="00816E2E"/>
    <w:rsid w:val="00820DEA"/>
    <w:rsid w:val="00820EE6"/>
    <w:rsid w:val="00821F83"/>
    <w:rsid w:val="008220B7"/>
    <w:rsid w:val="00822CED"/>
    <w:rsid w:val="008233B0"/>
    <w:rsid w:val="00823C15"/>
    <w:rsid w:val="00823DCA"/>
    <w:rsid w:val="0082422A"/>
    <w:rsid w:val="0082478B"/>
    <w:rsid w:val="00824D98"/>
    <w:rsid w:val="008256ED"/>
    <w:rsid w:val="00825A18"/>
    <w:rsid w:val="00825A6E"/>
    <w:rsid w:val="0082659B"/>
    <w:rsid w:val="00826991"/>
    <w:rsid w:val="008273EF"/>
    <w:rsid w:val="00827B6D"/>
    <w:rsid w:val="00830794"/>
    <w:rsid w:val="008308C4"/>
    <w:rsid w:val="00830A53"/>
    <w:rsid w:val="00830E30"/>
    <w:rsid w:val="008314F5"/>
    <w:rsid w:val="008317BF"/>
    <w:rsid w:val="00832350"/>
    <w:rsid w:val="00832D0E"/>
    <w:rsid w:val="00833719"/>
    <w:rsid w:val="00833A4E"/>
    <w:rsid w:val="00833C69"/>
    <w:rsid w:val="0083422F"/>
    <w:rsid w:val="00834761"/>
    <w:rsid w:val="008356E6"/>
    <w:rsid w:val="008365D6"/>
    <w:rsid w:val="008373D7"/>
    <w:rsid w:val="008378A7"/>
    <w:rsid w:val="00837B0F"/>
    <w:rsid w:val="00837C5B"/>
    <w:rsid w:val="0084090E"/>
    <w:rsid w:val="00840BD1"/>
    <w:rsid w:val="00841C56"/>
    <w:rsid w:val="008427C0"/>
    <w:rsid w:val="008429DB"/>
    <w:rsid w:val="00842B8F"/>
    <w:rsid w:val="00842FE5"/>
    <w:rsid w:val="008439EC"/>
    <w:rsid w:val="00843A4A"/>
    <w:rsid w:val="008443A0"/>
    <w:rsid w:val="00845505"/>
    <w:rsid w:val="008460B9"/>
    <w:rsid w:val="0084627E"/>
    <w:rsid w:val="008477D2"/>
    <w:rsid w:val="00847FAC"/>
    <w:rsid w:val="008505BD"/>
    <w:rsid w:val="00850622"/>
    <w:rsid w:val="00850878"/>
    <w:rsid w:val="00850D48"/>
    <w:rsid w:val="008511E9"/>
    <w:rsid w:val="008512C8"/>
    <w:rsid w:val="008513AC"/>
    <w:rsid w:val="008518C3"/>
    <w:rsid w:val="00851AFA"/>
    <w:rsid w:val="00851BA2"/>
    <w:rsid w:val="00852029"/>
    <w:rsid w:val="00852209"/>
    <w:rsid w:val="0085254E"/>
    <w:rsid w:val="00852A8C"/>
    <w:rsid w:val="00852BF3"/>
    <w:rsid w:val="008538E9"/>
    <w:rsid w:val="00853F35"/>
    <w:rsid w:val="00854051"/>
    <w:rsid w:val="008551A6"/>
    <w:rsid w:val="008552F3"/>
    <w:rsid w:val="00856044"/>
    <w:rsid w:val="0085611F"/>
    <w:rsid w:val="00856A08"/>
    <w:rsid w:val="00856DBB"/>
    <w:rsid w:val="00857B57"/>
    <w:rsid w:val="00857B89"/>
    <w:rsid w:val="00860202"/>
    <w:rsid w:val="00860B92"/>
    <w:rsid w:val="0086100A"/>
    <w:rsid w:val="00861D27"/>
    <w:rsid w:val="0086254F"/>
    <w:rsid w:val="00862E04"/>
    <w:rsid w:val="008639C5"/>
    <w:rsid w:val="0086468E"/>
    <w:rsid w:val="00864A5B"/>
    <w:rsid w:val="00864D1C"/>
    <w:rsid w:val="008656FE"/>
    <w:rsid w:val="0086632B"/>
    <w:rsid w:val="008666E1"/>
    <w:rsid w:val="00866A5B"/>
    <w:rsid w:val="00867C24"/>
    <w:rsid w:val="00870632"/>
    <w:rsid w:val="008719C4"/>
    <w:rsid w:val="00872782"/>
    <w:rsid w:val="00872AA7"/>
    <w:rsid w:val="00873184"/>
    <w:rsid w:val="0087321A"/>
    <w:rsid w:val="0087378E"/>
    <w:rsid w:val="008740DD"/>
    <w:rsid w:val="00874BE4"/>
    <w:rsid w:val="00876C80"/>
    <w:rsid w:val="00876C97"/>
    <w:rsid w:val="008771E2"/>
    <w:rsid w:val="008771F1"/>
    <w:rsid w:val="0087747C"/>
    <w:rsid w:val="008808B6"/>
    <w:rsid w:val="008815E6"/>
    <w:rsid w:val="0088164E"/>
    <w:rsid w:val="008825C6"/>
    <w:rsid w:val="00882C84"/>
    <w:rsid w:val="00882ED6"/>
    <w:rsid w:val="00883449"/>
    <w:rsid w:val="00883517"/>
    <w:rsid w:val="00884352"/>
    <w:rsid w:val="00884E50"/>
    <w:rsid w:val="008855BD"/>
    <w:rsid w:val="008859C0"/>
    <w:rsid w:val="00887323"/>
    <w:rsid w:val="0088794A"/>
    <w:rsid w:val="0089052C"/>
    <w:rsid w:val="00890D6E"/>
    <w:rsid w:val="00891AEE"/>
    <w:rsid w:val="00891BB7"/>
    <w:rsid w:val="00892252"/>
    <w:rsid w:val="00892477"/>
    <w:rsid w:val="00892578"/>
    <w:rsid w:val="00892F5E"/>
    <w:rsid w:val="008932FA"/>
    <w:rsid w:val="00893393"/>
    <w:rsid w:val="0089446A"/>
    <w:rsid w:val="00894517"/>
    <w:rsid w:val="0089482C"/>
    <w:rsid w:val="00894942"/>
    <w:rsid w:val="00894B0A"/>
    <w:rsid w:val="00894FC0"/>
    <w:rsid w:val="008958FA"/>
    <w:rsid w:val="008959C5"/>
    <w:rsid w:val="0089607E"/>
    <w:rsid w:val="008962C1"/>
    <w:rsid w:val="00897860"/>
    <w:rsid w:val="008A0034"/>
    <w:rsid w:val="008A02C8"/>
    <w:rsid w:val="008A0844"/>
    <w:rsid w:val="008A124C"/>
    <w:rsid w:val="008A15D2"/>
    <w:rsid w:val="008A172E"/>
    <w:rsid w:val="008A1B41"/>
    <w:rsid w:val="008A317A"/>
    <w:rsid w:val="008A3847"/>
    <w:rsid w:val="008A388D"/>
    <w:rsid w:val="008A3893"/>
    <w:rsid w:val="008A53ED"/>
    <w:rsid w:val="008A67F0"/>
    <w:rsid w:val="008A6FF1"/>
    <w:rsid w:val="008A7068"/>
    <w:rsid w:val="008A71D4"/>
    <w:rsid w:val="008A7313"/>
    <w:rsid w:val="008A7671"/>
    <w:rsid w:val="008A78FC"/>
    <w:rsid w:val="008A7A64"/>
    <w:rsid w:val="008B08BD"/>
    <w:rsid w:val="008B0C55"/>
    <w:rsid w:val="008B2249"/>
    <w:rsid w:val="008B256F"/>
    <w:rsid w:val="008B3006"/>
    <w:rsid w:val="008B356C"/>
    <w:rsid w:val="008B3B82"/>
    <w:rsid w:val="008B3D33"/>
    <w:rsid w:val="008B3F97"/>
    <w:rsid w:val="008B4091"/>
    <w:rsid w:val="008B52F3"/>
    <w:rsid w:val="008B53BA"/>
    <w:rsid w:val="008B5A78"/>
    <w:rsid w:val="008B69A9"/>
    <w:rsid w:val="008B6B46"/>
    <w:rsid w:val="008B704D"/>
    <w:rsid w:val="008B7389"/>
    <w:rsid w:val="008B771F"/>
    <w:rsid w:val="008C02D3"/>
    <w:rsid w:val="008C030E"/>
    <w:rsid w:val="008C0A39"/>
    <w:rsid w:val="008C1595"/>
    <w:rsid w:val="008C2CBE"/>
    <w:rsid w:val="008C3716"/>
    <w:rsid w:val="008C377C"/>
    <w:rsid w:val="008C3D8A"/>
    <w:rsid w:val="008C4348"/>
    <w:rsid w:val="008C43DA"/>
    <w:rsid w:val="008C4E10"/>
    <w:rsid w:val="008C540B"/>
    <w:rsid w:val="008C5837"/>
    <w:rsid w:val="008C5873"/>
    <w:rsid w:val="008C68C3"/>
    <w:rsid w:val="008C6E1C"/>
    <w:rsid w:val="008C7597"/>
    <w:rsid w:val="008C7DC4"/>
    <w:rsid w:val="008D08FF"/>
    <w:rsid w:val="008D0D19"/>
    <w:rsid w:val="008D1BF4"/>
    <w:rsid w:val="008D1DFF"/>
    <w:rsid w:val="008D2672"/>
    <w:rsid w:val="008D2D51"/>
    <w:rsid w:val="008D3599"/>
    <w:rsid w:val="008D4A41"/>
    <w:rsid w:val="008D4B94"/>
    <w:rsid w:val="008D4D04"/>
    <w:rsid w:val="008D507E"/>
    <w:rsid w:val="008D56CE"/>
    <w:rsid w:val="008D5DF5"/>
    <w:rsid w:val="008D682B"/>
    <w:rsid w:val="008D7049"/>
    <w:rsid w:val="008E0295"/>
    <w:rsid w:val="008E0C90"/>
    <w:rsid w:val="008E179D"/>
    <w:rsid w:val="008E1987"/>
    <w:rsid w:val="008E267A"/>
    <w:rsid w:val="008E3560"/>
    <w:rsid w:val="008E4274"/>
    <w:rsid w:val="008E42B9"/>
    <w:rsid w:val="008E4B33"/>
    <w:rsid w:val="008E5991"/>
    <w:rsid w:val="008E7388"/>
    <w:rsid w:val="008E7E04"/>
    <w:rsid w:val="008E7FF4"/>
    <w:rsid w:val="008F0ABA"/>
    <w:rsid w:val="008F0B8F"/>
    <w:rsid w:val="008F0E87"/>
    <w:rsid w:val="008F2B55"/>
    <w:rsid w:val="008F2EF7"/>
    <w:rsid w:val="008F33FE"/>
    <w:rsid w:val="008F4156"/>
    <w:rsid w:val="008F4C85"/>
    <w:rsid w:val="008F527A"/>
    <w:rsid w:val="008F5527"/>
    <w:rsid w:val="008F5718"/>
    <w:rsid w:val="008F58EB"/>
    <w:rsid w:val="008F5EF1"/>
    <w:rsid w:val="008F6AD6"/>
    <w:rsid w:val="008F6D45"/>
    <w:rsid w:val="008F7A67"/>
    <w:rsid w:val="008F7E03"/>
    <w:rsid w:val="00900788"/>
    <w:rsid w:val="00900CF7"/>
    <w:rsid w:val="00901688"/>
    <w:rsid w:val="00901D1C"/>
    <w:rsid w:val="00901D56"/>
    <w:rsid w:val="00902368"/>
    <w:rsid w:val="0090392B"/>
    <w:rsid w:val="00903D9E"/>
    <w:rsid w:val="00903FB3"/>
    <w:rsid w:val="0090450C"/>
    <w:rsid w:val="00904A73"/>
    <w:rsid w:val="00904C47"/>
    <w:rsid w:val="0090593F"/>
    <w:rsid w:val="00905C15"/>
    <w:rsid w:val="00906243"/>
    <w:rsid w:val="0090667E"/>
    <w:rsid w:val="0090746B"/>
    <w:rsid w:val="009105DC"/>
    <w:rsid w:val="00910B00"/>
    <w:rsid w:val="009117FF"/>
    <w:rsid w:val="00911BA2"/>
    <w:rsid w:val="009123FC"/>
    <w:rsid w:val="009127FE"/>
    <w:rsid w:val="009138BC"/>
    <w:rsid w:val="00913A29"/>
    <w:rsid w:val="00914685"/>
    <w:rsid w:val="00914690"/>
    <w:rsid w:val="0091488E"/>
    <w:rsid w:val="00914968"/>
    <w:rsid w:val="00914A89"/>
    <w:rsid w:val="00914D48"/>
    <w:rsid w:val="0091555A"/>
    <w:rsid w:val="009158E1"/>
    <w:rsid w:val="00915CF3"/>
    <w:rsid w:val="00915F50"/>
    <w:rsid w:val="009167E2"/>
    <w:rsid w:val="009172F7"/>
    <w:rsid w:val="0091769E"/>
    <w:rsid w:val="0091771F"/>
    <w:rsid w:val="00920321"/>
    <w:rsid w:val="00920817"/>
    <w:rsid w:val="00921B60"/>
    <w:rsid w:val="00921E7B"/>
    <w:rsid w:val="00923994"/>
    <w:rsid w:val="009246F9"/>
    <w:rsid w:val="00924B9D"/>
    <w:rsid w:val="0092504A"/>
    <w:rsid w:val="00926A49"/>
    <w:rsid w:val="00926CE1"/>
    <w:rsid w:val="00926D6C"/>
    <w:rsid w:val="00926E6D"/>
    <w:rsid w:val="00926F20"/>
    <w:rsid w:val="009270A4"/>
    <w:rsid w:val="009275B4"/>
    <w:rsid w:val="00927CA3"/>
    <w:rsid w:val="00927E47"/>
    <w:rsid w:val="00930215"/>
    <w:rsid w:val="009303B1"/>
    <w:rsid w:val="009304B4"/>
    <w:rsid w:val="00930519"/>
    <w:rsid w:val="00930EA6"/>
    <w:rsid w:val="00930EDD"/>
    <w:rsid w:val="00931060"/>
    <w:rsid w:val="0093152C"/>
    <w:rsid w:val="00931708"/>
    <w:rsid w:val="00931AFD"/>
    <w:rsid w:val="00932423"/>
    <w:rsid w:val="00932A1A"/>
    <w:rsid w:val="00932FD4"/>
    <w:rsid w:val="00933040"/>
    <w:rsid w:val="00933164"/>
    <w:rsid w:val="009331AD"/>
    <w:rsid w:val="00933229"/>
    <w:rsid w:val="0093327B"/>
    <w:rsid w:val="009340ED"/>
    <w:rsid w:val="009344CD"/>
    <w:rsid w:val="00935312"/>
    <w:rsid w:val="009359C2"/>
    <w:rsid w:val="009363E6"/>
    <w:rsid w:val="009365A7"/>
    <w:rsid w:val="0093765C"/>
    <w:rsid w:val="00937821"/>
    <w:rsid w:val="00937E77"/>
    <w:rsid w:val="00937ED9"/>
    <w:rsid w:val="00937F4B"/>
    <w:rsid w:val="00940032"/>
    <w:rsid w:val="009406F7"/>
    <w:rsid w:val="009409BE"/>
    <w:rsid w:val="00940B9F"/>
    <w:rsid w:val="009411D1"/>
    <w:rsid w:val="00942634"/>
    <w:rsid w:val="00943D3A"/>
    <w:rsid w:val="0094416B"/>
    <w:rsid w:val="009441F3"/>
    <w:rsid w:val="0094436F"/>
    <w:rsid w:val="009445A5"/>
    <w:rsid w:val="00944A89"/>
    <w:rsid w:val="00944FBB"/>
    <w:rsid w:val="00945431"/>
    <w:rsid w:val="00945659"/>
    <w:rsid w:val="00945667"/>
    <w:rsid w:val="00945B17"/>
    <w:rsid w:val="00946AA6"/>
    <w:rsid w:val="00946D00"/>
    <w:rsid w:val="00946D41"/>
    <w:rsid w:val="00946F90"/>
    <w:rsid w:val="00947FC2"/>
    <w:rsid w:val="009503DC"/>
    <w:rsid w:val="00951546"/>
    <w:rsid w:val="009515BF"/>
    <w:rsid w:val="00952A03"/>
    <w:rsid w:val="00953DCF"/>
    <w:rsid w:val="00953F9F"/>
    <w:rsid w:val="00954F8A"/>
    <w:rsid w:val="00955D44"/>
    <w:rsid w:val="0095649E"/>
    <w:rsid w:val="009578FA"/>
    <w:rsid w:val="00957B43"/>
    <w:rsid w:val="00957DDC"/>
    <w:rsid w:val="00957E15"/>
    <w:rsid w:val="00960062"/>
    <w:rsid w:val="0096019E"/>
    <w:rsid w:val="009603FE"/>
    <w:rsid w:val="00962884"/>
    <w:rsid w:val="00962B35"/>
    <w:rsid w:val="00962D36"/>
    <w:rsid w:val="00963062"/>
    <w:rsid w:val="009643AD"/>
    <w:rsid w:val="0096441F"/>
    <w:rsid w:val="00964AC1"/>
    <w:rsid w:val="00964BC1"/>
    <w:rsid w:val="00964E97"/>
    <w:rsid w:val="00965CC8"/>
    <w:rsid w:val="00965D1C"/>
    <w:rsid w:val="00965DD2"/>
    <w:rsid w:val="00966BC4"/>
    <w:rsid w:val="00966F60"/>
    <w:rsid w:val="009676C6"/>
    <w:rsid w:val="00970116"/>
    <w:rsid w:val="009702D1"/>
    <w:rsid w:val="00970ACE"/>
    <w:rsid w:val="00970D53"/>
    <w:rsid w:val="00971742"/>
    <w:rsid w:val="00971E21"/>
    <w:rsid w:val="00972008"/>
    <w:rsid w:val="0097245A"/>
    <w:rsid w:val="0097309D"/>
    <w:rsid w:val="00973D8C"/>
    <w:rsid w:val="009743BE"/>
    <w:rsid w:val="009743EE"/>
    <w:rsid w:val="009747D7"/>
    <w:rsid w:val="009748F0"/>
    <w:rsid w:val="00974A51"/>
    <w:rsid w:val="00974C88"/>
    <w:rsid w:val="00975832"/>
    <w:rsid w:val="00975A67"/>
    <w:rsid w:val="009761BF"/>
    <w:rsid w:val="00980083"/>
    <w:rsid w:val="00980C20"/>
    <w:rsid w:val="009818BA"/>
    <w:rsid w:val="00981DD2"/>
    <w:rsid w:val="00982149"/>
    <w:rsid w:val="0098230F"/>
    <w:rsid w:val="0098237F"/>
    <w:rsid w:val="0098313D"/>
    <w:rsid w:val="0098346D"/>
    <w:rsid w:val="00983BA2"/>
    <w:rsid w:val="00983ECF"/>
    <w:rsid w:val="009847B6"/>
    <w:rsid w:val="00985DFE"/>
    <w:rsid w:val="00985FD3"/>
    <w:rsid w:val="0098627E"/>
    <w:rsid w:val="00986303"/>
    <w:rsid w:val="00986660"/>
    <w:rsid w:val="0098720A"/>
    <w:rsid w:val="00987798"/>
    <w:rsid w:val="00987C2B"/>
    <w:rsid w:val="00987DE3"/>
    <w:rsid w:val="0099082B"/>
    <w:rsid w:val="00990D3C"/>
    <w:rsid w:val="00990F0C"/>
    <w:rsid w:val="00991036"/>
    <w:rsid w:val="00991345"/>
    <w:rsid w:val="00991512"/>
    <w:rsid w:val="00991984"/>
    <w:rsid w:val="00993D60"/>
    <w:rsid w:val="0099413B"/>
    <w:rsid w:val="00994509"/>
    <w:rsid w:val="0099480F"/>
    <w:rsid w:val="00995574"/>
    <w:rsid w:val="00995A3F"/>
    <w:rsid w:val="00996CE1"/>
    <w:rsid w:val="00996E38"/>
    <w:rsid w:val="00997759"/>
    <w:rsid w:val="009A0191"/>
    <w:rsid w:val="009A0D5A"/>
    <w:rsid w:val="009A0DEF"/>
    <w:rsid w:val="009A0FFB"/>
    <w:rsid w:val="009A10A7"/>
    <w:rsid w:val="009A155E"/>
    <w:rsid w:val="009A1C13"/>
    <w:rsid w:val="009A1C36"/>
    <w:rsid w:val="009A1F5B"/>
    <w:rsid w:val="009A24C0"/>
    <w:rsid w:val="009A2608"/>
    <w:rsid w:val="009A47D7"/>
    <w:rsid w:val="009A4AF6"/>
    <w:rsid w:val="009A4DB9"/>
    <w:rsid w:val="009A50A9"/>
    <w:rsid w:val="009A591B"/>
    <w:rsid w:val="009A5C60"/>
    <w:rsid w:val="009A7F31"/>
    <w:rsid w:val="009B0F54"/>
    <w:rsid w:val="009B1D05"/>
    <w:rsid w:val="009B2C08"/>
    <w:rsid w:val="009B2EFE"/>
    <w:rsid w:val="009B2FF3"/>
    <w:rsid w:val="009B32FB"/>
    <w:rsid w:val="009B3B71"/>
    <w:rsid w:val="009B40A4"/>
    <w:rsid w:val="009B4D19"/>
    <w:rsid w:val="009B5056"/>
    <w:rsid w:val="009B5D5E"/>
    <w:rsid w:val="009B5F57"/>
    <w:rsid w:val="009B6228"/>
    <w:rsid w:val="009B7BA9"/>
    <w:rsid w:val="009B7D2D"/>
    <w:rsid w:val="009C0311"/>
    <w:rsid w:val="009C0CDA"/>
    <w:rsid w:val="009C29AF"/>
    <w:rsid w:val="009C2F0E"/>
    <w:rsid w:val="009C3227"/>
    <w:rsid w:val="009C361A"/>
    <w:rsid w:val="009C3A91"/>
    <w:rsid w:val="009C3AAC"/>
    <w:rsid w:val="009C3AB9"/>
    <w:rsid w:val="009C3C24"/>
    <w:rsid w:val="009C41DA"/>
    <w:rsid w:val="009C46A5"/>
    <w:rsid w:val="009C49A5"/>
    <w:rsid w:val="009C4EA2"/>
    <w:rsid w:val="009C68D7"/>
    <w:rsid w:val="009C76F2"/>
    <w:rsid w:val="009C7E97"/>
    <w:rsid w:val="009D01AB"/>
    <w:rsid w:val="009D053B"/>
    <w:rsid w:val="009D0C80"/>
    <w:rsid w:val="009D0D26"/>
    <w:rsid w:val="009D2699"/>
    <w:rsid w:val="009D293A"/>
    <w:rsid w:val="009D2EA7"/>
    <w:rsid w:val="009D2F7C"/>
    <w:rsid w:val="009D3569"/>
    <w:rsid w:val="009D4290"/>
    <w:rsid w:val="009D6C0E"/>
    <w:rsid w:val="009E03E9"/>
    <w:rsid w:val="009E0587"/>
    <w:rsid w:val="009E0592"/>
    <w:rsid w:val="009E1338"/>
    <w:rsid w:val="009E1583"/>
    <w:rsid w:val="009E1810"/>
    <w:rsid w:val="009E228F"/>
    <w:rsid w:val="009E23DE"/>
    <w:rsid w:val="009E2617"/>
    <w:rsid w:val="009E2FAD"/>
    <w:rsid w:val="009E3117"/>
    <w:rsid w:val="009E39D1"/>
    <w:rsid w:val="009E5DFB"/>
    <w:rsid w:val="009E637E"/>
    <w:rsid w:val="009E63B4"/>
    <w:rsid w:val="009E7503"/>
    <w:rsid w:val="009E795B"/>
    <w:rsid w:val="009E7F13"/>
    <w:rsid w:val="009F00B5"/>
    <w:rsid w:val="009F06BF"/>
    <w:rsid w:val="009F098F"/>
    <w:rsid w:val="009F158B"/>
    <w:rsid w:val="009F1915"/>
    <w:rsid w:val="009F2870"/>
    <w:rsid w:val="009F2F89"/>
    <w:rsid w:val="009F2FBC"/>
    <w:rsid w:val="009F3E94"/>
    <w:rsid w:val="009F4053"/>
    <w:rsid w:val="009F4318"/>
    <w:rsid w:val="009F4F69"/>
    <w:rsid w:val="009F6423"/>
    <w:rsid w:val="009F6E74"/>
    <w:rsid w:val="009F76C5"/>
    <w:rsid w:val="009F7843"/>
    <w:rsid w:val="009F7A2F"/>
    <w:rsid w:val="009F7AB2"/>
    <w:rsid w:val="00A022E9"/>
    <w:rsid w:val="00A0262F"/>
    <w:rsid w:val="00A02823"/>
    <w:rsid w:val="00A03908"/>
    <w:rsid w:val="00A03FC1"/>
    <w:rsid w:val="00A0524A"/>
    <w:rsid w:val="00A06769"/>
    <w:rsid w:val="00A06F22"/>
    <w:rsid w:val="00A07A56"/>
    <w:rsid w:val="00A07F07"/>
    <w:rsid w:val="00A1087D"/>
    <w:rsid w:val="00A10C90"/>
    <w:rsid w:val="00A10FEB"/>
    <w:rsid w:val="00A117E4"/>
    <w:rsid w:val="00A11AEE"/>
    <w:rsid w:val="00A11E2C"/>
    <w:rsid w:val="00A122F8"/>
    <w:rsid w:val="00A12D49"/>
    <w:rsid w:val="00A131D8"/>
    <w:rsid w:val="00A13428"/>
    <w:rsid w:val="00A13B44"/>
    <w:rsid w:val="00A146FA"/>
    <w:rsid w:val="00A1501D"/>
    <w:rsid w:val="00A15172"/>
    <w:rsid w:val="00A15F96"/>
    <w:rsid w:val="00A1630B"/>
    <w:rsid w:val="00A17576"/>
    <w:rsid w:val="00A20DC4"/>
    <w:rsid w:val="00A212F0"/>
    <w:rsid w:val="00A21EF0"/>
    <w:rsid w:val="00A21FA2"/>
    <w:rsid w:val="00A227FA"/>
    <w:rsid w:val="00A22A44"/>
    <w:rsid w:val="00A23D7A"/>
    <w:rsid w:val="00A23DC8"/>
    <w:rsid w:val="00A23F68"/>
    <w:rsid w:val="00A24ECB"/>
    <w:rsid w:val="00A25253"/>
    <w:rsid w:val="00A25D00"/>
    <w:rsid w:val="00A26059"/>
    <w:rsid w:val="00A26AAC"/>
    <w:rsid w:val="00A26D06"/>
    <w:rsid w:val="00A26D29"/>
    <w:rsid w:val="00A26EFF"/>
    <w:rsid w:val="00A301E2"/>
    <w:rsid w:val="00A307BF"/>
    <w:rsid w:val="00A3092B"/>
    <w:rsid w:val="00A31414"/>
    <w:rsid w:val="00A31706"/>
    <w:rsid w:val="00A321B7"/>
    <w:rsid w:val="00A328C7"/>
    <w:rsid w:val="00A32C90"/>
    <w:rsid w:val="00A3335C"/>
    <w:rsid w:val="00A3459C"/>
    <w:rsid w:val="00A35E10"/>
    <w:rsid w:val="00A3609D"/>
    <w:rsid w:val="00A363A5"/>
    <w:rsid w:val="00A36817"/>
    <w:rsid w:val="00A37307"/>
    <w:rsid w:val="00A37BF7"/>
    <w:rsid w:val="00A37C10"/>
    <w:rsid w:val="00A37FEE"/>
    <w:rsid w:val="00A4024D"/>
    <w:rsid w:val="00A4270A"/>
    <w:rsid w:val="00A42896"/>
    <w:rsid w:val="00A429CF"/>
    <w:rsid w:val="00A4355B"/>
    <w:rsid w:val="00A4409E"/>
    <w:rsid w:val="00A45804"/>
    <w:rsid w:val="00A45F25"/>
    <w:rsid w:val="00A45F66"/>
    <w:rsid w:val="00A45FA6"/>
    <w:rsid w:val="00A45FBB"/>
    <w:rsid w:val="00A464EE"/>
    <w:rsid w:val="00A46B57"/>
    <w:rsid w:val="00A46E01"/>
    <w:rsid w:val="00A4786A"/>
    <w:rsid w:val="00A47BDE"/>
    <w:rsid w:val="00A47E65"/>
    <w:rsid w:val="00A51239"/>
    <w:rsid w:val="00A52544"/>
    <w:rsid w:val="00A539E5"/>
    <w:rsid w:val="00A5451D"/>
    <w:rsid w:val="00A551B1"/>
    <w:rsid w:val="00A565BC"/>
    <w:rsid w:val="00A5674C"/>
    <w:rsid w:val="00A56796"/>
    <w:rsid w:val="00A576D5"/>
    <w:rsid w:val="00A57A3B"/>
    <w:rsid w:val="00A609F5"/>
    <w:rsid w:val="00A60AE8"/>
    <w:rsid w:val="00A61368"/>
    <w:rsid w:val="00A616AC"/>
    <w:rsid w:val="00A61E4D"/>
    <w:rsid w:val="00A62090"/>
    <w:rsid w:val="00A62208"/>
    <w:rsid w:val="00A624C5"/>
    <w:rsid w:val="00A6274C"/>
    <w:rsid w:val="00A62AAC"/>
    <w:rsid w:val="00A62B70"/>
    <w:rsid w:val="00A63024"/>
    <w:rsid w:val="00A63B6F"/>
    <w:rsid w:val="00A63F74"/>
    <w:rsid w:val="00A64EEE"/>
    <w:rsid w:val="00A64FDB"/>
    <w:rsid w:val="00A66BF4"/>
    <w:rsid w:val="00A66C07"/>
    <w:rsid w:val="00A671D1"/>
    <w:rsid w:val="00A671F3"/>
    <w:rsid w:val="00A67A1F"/>
    <w:rsid w:val="00A711EB"/>
    <w:rsid w:val="00A712A1"/>
    <w:rsid w:val="00A71915"/>
    <w:rsid w:val="00A71E09"/>
    <w:rsid w:val="00A71FAF"/>
    <w:rsid w:val="00A728A4"/>
    <w:rsid w:val="00A72E78"/>
    <w:rsid w:val="00A73CF7"/>
    <w:rsid w:val="00A7416A"/>
    <w:rsid w:val="00A745A2"/>
    <w:rsid w:val="00A748E5"/>
    <w:rsid w:val="00A74D18"/>
    <w:rsid w:val="00A754FA"/>
    <w:rsid w:val="00A75E0C"/>
    <w:rsid w:val="00A75FD9"/>
    <w:rsid w:val="00A76F98"/>
    <w:rsid w:val="00A776DB"/>
    <w:rsid w:val="00A81FFD"/>
    <w:rsid w:val="00A82247"/>
    <w:rsid w:val="00A822A3"/>
    <w:rsid w:val="00A82426"/>
    <w:rsid w:val="00A82964"/>
    <w:rsid w:val="00A82A89"/>
    <w:rsid w:val="00A82CE4"/>
    <w:rsid w:val="00A832BF"/>
    <w:rsid w:val="00A8335B"/>
    <w:rsid w:val="00A83A09"/>
    <w:rsid w:val="00A83B32"/>
    <w:rsid w:val="00A83BF2"/>
    <w:rsid w:val="00A83FB7"/>
    <w:rsid w:val="00A847BC"/>
    <w:rsid w:val="00A8557B"/>
    <w:rsid w:val="00A859A2"/>
    <w:rsid w:val="00A864FB"/>
    <w:rsid w:val="00A86C31"/>
    <w:rsid w:val="00A875A9"/>
    <w:rsid w:val="00A87881"/>
    <w:rsid w:val="00A9170B"/>
    <w:rsid w:val="00A9172F"/>
    <w:rsid w:val="00A924FE"/>
    <w:rsid w:val="00A9269A"/>
    <w:rsid w:val="00A929F2"/>
    <w:rsid w:val="00A93276"/>
    <w:rsid w:val="00A93370"/>
    <w:rsid w:val="00A949D9"/>
    <w:rsid w:val="00A95488"/>
    <w:rsid w:val="00A956BC"/>
    <w:rsid w:val="00A9573A"/>
    <w:rsid w:val="00A957DE"/>
    <w:rsid w:val="00A95D3F"/>
    <w:rsid w:val="00A963C3"/>
    <w:rsid w:val="00A966B3"/>
    <w:rsid w:val="00A96725"/>
    <w:rsid w:val="00A96E6D"/>
    <w:rsid w:val="00A97038"/>
    <w:rsid w:val="00AA068A"/>
    <w:rsid w:val="00AA0E22"/>
    <w:rsid w:val="00AA2898"/>
    <w:rsid w:val="00AA2A8C"/>
    <w:rsid w:val="00AA2DCC"/>
    <w:rsid w:val="00AA31AF"/>
    <w:rsid w:val="00AA33A1"/>
    <w:rsid w:val="00AA36B8"/>
    <w:rsid w:val="00AA37D3"/>
    <w:rsid w:val="00AA38D4"/>
    <w:rsid w:val="00AA4411"/>
    <w:rsid w:val="00AA48D3"/>
    <w:rsid w:val="00AA4CC2"/>
    <w:rsid w:val="00AA5C6D"/>
    <w:rsid w:val="00AA6710"/>
    <w:rsid w:val="00AA7ACA"/>
    <w:rsid w:val="00AA7B30"/>
    <w:rsid w:val="00AA7B49"/>
    <w:rsid w:val="00AB030B"/>
    <w:rsid w:val="00AB0B18"/>
    <w:rsid w:val="00AB0D86"/>
    <w:rsid w:val="00AB184A"/>
    <w:rsid w:val="00AB1A55"/>
    <w:rsid w:val="00AB1A92"/>
    <w:rsid w:val="00AB1C4C"/>
    <w:rsid w:val="00AB2A82"/>
    <w:rsid w:val="00AB3486"/>
    <w:rsid w:val="00AB419A"/>
    <w:rsid w:val="00AB42D0"/>
    <w:rsid w:val="00AB5953"/>
    <w:rsid w:val="00AB5C4C"/>
    <w:rsid w:val="00AB70E6"/>
    <w:rsid w:val="00AB786F"/>
    <w:rsid w:val="00AC068E"/>
    <w:rsid w:val="00AC09F8"/>
    <w:rsid w:val="00AC0E7D"/>
    <w:rsid w:val="00AC1699"/>
    <w:rsid w:val="00AC24DB"/>
    <w:rsid w:val="00AC2E03"/>
    <w:rsid w:val="00AC4702"/>
    <w:rsid w:val="00AC4AFE"/>
    <w:rsid w:val="00AC4DF7"/>
    <w:rsid w:val="00AC5C17"/>
    <w:rsid w:val="00AC5C1D"/>
    <w:rsid w:val="00AC62DB"/>
    <w:rsid w:val="00AC7193"/>
    <w:rsid w:val="00AC731F"/>
    <w:rsid w:val="00AC7E9C"/>
    <w:rsid w:val="00AC7EDC"/>
    <w:rsid w:val="00AD03B6"/>
    <w:rsid w:val="00AD049B"/>
    <w:rsid w:val="00AD07B7"/>
    <w:rsid w:val="00AD081F"/>
    <w:rsid w:val="00AD113E"/>
    <w:rsid w:val="00AD11D8"/>
    <w:rsid w:val="00AD127A"/>
    <w:rsid w:val="00AD3258"/>
    <w:rsid w:val="00AD349A"/>
    <w:rsid w:val="00AD3AFF"/>
    <w:rsid w:val="00AD4A3E"/>
    <w:rsid w:val="00AD4B93"/>
    <w:rsid w:val="00AD4D8C"/>
    <w:rsid w:val="00AD4FFC"/>
    <w:rsid w:val="00AD5697"/>
    <w:rsid w:val="00AD5EB1"/>
    <w:rsid w:val="00AD6503"/>
    <w:rsid w:val="00AD7C16"/>
    <w:rsid w:val="00AE0272"/>
    <w:rsid w:val="00AE0308"/>
    <w:rsid w:val="00AE0355"/>
    <w:rsid w:val="00AE0D9F"/>
    <w:rsid w:val="00AE135F"/>
    <w:rsid w:val="00AE2CC8"/>
    <w:rsid w:val="00AE2FD6"/>
    <w:rsid w:val="00AE35D4"/>
    <w:rsid w:val="00AE402B"/>
    <w:rsid w:val="00AE422D"/>
    <w:rsid w:val="00AE4305"/>
    <w:rsid w:val="00AE45EA"/>
    <w:rsid w:val="00AE480D"/>
    <w:rsid w:val="00AE493D"/>
    <w:rsid w:val="00AE4B5E"/>
    <w:rsid w:val="00AE53E3"/>
    <w:rsid w:val="00AE572E"/>
    <w:rsid w:val="00AE5C93"/>
    <w:rsid w:val="00AE6379"/>
    <w:rsid w:val="00AE686F"/>
    <w:rsid w:val="00AE6EE9"/>
    <w:rsid w:val="00AE78C9"/>
    <w:rsid w:val="00AE7BD1"/>
    <w:rsid w:val="00AE7CC0"/>
    <w:rsid w:val="00AE7E06"/>
    <w:rsid w:val="00AE7E8E"/>
    <w:rsid w:val="00AF00A5"/>
    <w:rsid w:val="00AF02CB"/>
    <w:rsid w:val="00AF1CFE"/>
    <w:rsid w:val="00AF2C1B"/>
    <w:rsid w:val="00AF3B5C"/>
    <w:rsid w:val="00AF415A"/>
    <w:rsid w:val="00AF557F"/>
    <w:rsid w:val="00AF5A0A"/>
    <w:rsid w:val="00AF5A8A"/>
    <w:rsid w:val="00AF5B72"/>
    <w:rsid w:val="00AF5E43"/>
    <w:rsid w:val="00AF6FC2"/>
    <w:rsid w:val="00AF704D"/>
    <w:rsid w:val="00B01D66"/>
    <w:rsid w:val="00B022ED"/>
    <w:rsid w:val="00B02F35"/>
    <w:rsid w:val="00B030A2"/>
    <w:rsid w:val="00B03785"/>
    <w:rsid w:val="00B04606"/>
    <w:rsid w:val="00B04824"/>
    <w:rsid w:val="00B04CE1"/>
    <w:rsid w:val="00B04D08"/>
    <w:rsid w:val="00B04D8E"/>
    <w:rsid w:val="00B05455"/>
    <w:rsid w:val="00B066ED"/>
    <w:rsid w:val="00B06A22"/>
    <w:rsid w:val="00B101EC"/>
    <w:rsid w:val="00B10690"/>
    <w:rsid w:val="00B11384"/>
    <w:rsid w:val="00B11756"/>
    <w:rsid w:val="00B118A2"/>
    <w:rsid w:val="00B11D50"/>
    <w:rsid w:val="00B1297A"/>
    <w:rsid w:val="00B12CCA"/>
    <w:rsid w:val="00B13DE6"/>
    <w:rsid w:val="00B140D2"/>
    <w:rsid w:val="00B146D3"/>
    <w:rsid w:val="00B15C49"/>
    <w:rsid w:val="00B170C0"/>
    <w:rsid w:val="00B175FB"/>
    <w:rsid w:val="00B20AEB"/>
    <w:rsid w:val="00B213EF"/>
    <w:rsid w:val="00B220C5"/>
    <w:rsid w:val="00B227A9"/>
    <w:rsid w:val="00B230A5"/>
    <w:rsid w:val="00B240A8"/>
    <w:rsid w:val="00B243AD"/>
    <w:rsid w:val="00B24A1E"/>
    <w:rsid w:val="00B26F06"/>
    <w:rsid w:val="00B300D5"/>
    <w:rsid w:val="00B30EF5"/>
    <w:rsid w:val="00B316FF"/>
    <w:rsid w:val="00B32A0F"/>
    <w:rsid w:val="00B32D79"/>
    <w:rsid w:val="00B330EA"/>
    <w:rsid w:val="00B3331F"/>
    <w:rsid w:val="00B337F1"/>
    <w:rsid w:val="00B34190"/>
    <w:rsid w:val="00B34398"/>
    <w:rsid w:val="00B34F6A"/>
    <w:rsid w:val="00B3550F"/>
    <w:rsid w:val="00B3690A"/>
    <w:rsid w:val="00B36C56"/>
    <w:rsid w:val="00B36F44"/>
    <w:rsid w:val="00B37723"/>
    <w:rsid w:val="00B3778F"/>
    <w:rsid w:val="00B410FA"/>
    <w:rsid w:val="00B420A2"/>
    <w:rsid w:val="00B426BA"/>
    <w:rsid w:val="00B42D8C"/>
    <w:rsid w:val="00B42E00"/>
    <w:rsid w:val="00B43419"/>
    <w:rsid w:val="00B43899"/>
    <w:rsid w:val="00B439F9"/>
    <w:rsid w:val="00B43D6B"/>
    <w:rsid w:val="00B44682"/>
    <w:rsid w:val="00B4530A"/>
    <w:rsid w:val="00B45A2C"/>
    <w:rsid w:val="00B46FB0"/>
    <w:rsid w:val="00B4754E"/>
    <w:rsid w:val="00B47776"/>
    <w:rsid w:val="00B47858"/>
    <w:rsid w:val="00B479FA"/>
    <w:rsid w:val="00B47C18"/>
    <w:rsid w:val="00B50A19"/>
    <w:rsid w:val="00B5103B"/>
    <w:rsid w:val="00B51588"/>
    <w:rsid w:val="00B51D77"/>
    <w:rsid w:val="00B52252"/>
    <w:rsid w:val="00B523E3"/>
    <w:rsid w:val="00B52826"/>
    <w:rsid w:val="00B52AB2"/>
    <w:rsid w:val="00B52B10"/>
    <w:rsid w:val="00B52BFD"/>
    <w:rsid w:val="00B54AF7"/>
    <w:rsid w:val="00B54DD4"/>
    <w:rsid w:val="00B5508E"/>
    <w:rsid w:val="00B550B9"/>
    <w:rsid w:val="00B5510C"/>
    <w:rsid w:val="00B561EA"/>
    <w:rsid w:val="00B56821"/>
    <w:rsid w:val="00B56991"/>
    <w:rsid w:val="00B608FF"/>
    <w:rsid w:val="00B60929"/>
    <w:rsid w:val="00B609E5"/>
    <w:rsid w:val="00B6105F"/>
    <w:rsid w:val="00B61D1A"/>
    <w:rsid w:val="00B62611"/>
    <w:rsid w:val="00B62D4E"/>
    <w:rsid w:val="00B6320E"/>
    <w:rsid w:val="00B63A26"/>
    <w:rsid w:val="00B63DC8"/>
    <w:rsid w:val="00B641E7"/>
    <w:rsid w:val="00B64585"/>
    <w:rsid w:val="00B64B89"/>
    <w:rsid w:val="00B64C64"/>
    <w:rsid w:val="00B64F24"/>
    <w:rsid w:val="00B654D7"/>
    <w:rsid w:val="00B65D8D"/>
    <w:rsid w:val="00B6692E"/>
    <w:rsid w:val="00B66BD6"/>
    <w:rsid w:val="00B66BEC"/>
    <w:rsid w:val="00B66C32"/>
    <w:rsid w:val="00B66D4E"/>
    <w:rsid w:val="00B66D8A"/>
    <w:rsid w:val="00B66F35"/>
    <w:rsid w:val="00B679E3"/>
    <w:rsid w:val="00B67C23"/>
    <w:rsid w:val="00B67D89"/>
    <w:rsid w:val="00B67FD4"/>
    <w:rsid w:val="00B70169"/>
    <w:rsid w:val="00B706D1"/>
    <w:rsid w:val="00B70BD6"/>
    <w:rsid w:val="00B716DF"/>
    <w:rsid w:val="00B718E2"/>
    <w:rsid w:val="00B71E95"/>
    <w:rsid w:val="00B71F20"/>
    <w:rsid w:val="00B7228C"/>
    <w:rsid w:val="00B73568"/>
    <w:rsid w:val="00B73797"/>
    <w:rsid w:val="00B742AF"/>
    <w:rsid w:val="00B74AE2"/>
    <w:rsid w:val="00B75202"/>
    <w:rsid w:val="00B75676"/>
    <w:rsid w:val="00B76E4A"/>
    <w:rsid w:val="00B7730B"/>
    <w:rsid w:val="00B77685"/>
    <w:rsid w:val="00B80219"/>
    <w:rsid w:val="00B823B5"/>
    <w:rsid w:val="00B82B92"/>
    <w:rsid w:val="00B839CB"/>
    <w:rsid w:val="00B840AB"/>
    <w:rsid w:val="00B844FC"/>
    <w:rsid w:val="00B8488D"/>
    <w:rsid w:val="00B84D0F"/>
    <w:rsid w:val="00B84E2C"/>
    <w:rsid w:val="00B85898"/>
    <w:rsid w:val="00B86205"/>
    <w:rsid w:val="00B8673F"/>
    <w:rsid w:val="00B8686F"/>
    <w:rsid w:val="00B86884"/>
    <w:rsid w:val="00B87438"/>
    <w:rsid w:val="00B879C2"/>
    <w:rsid w:val="00B87BE4"/>
    <w:rsid w:val="00B90878"/>
    <w:rsid w:val="00B90ECE"/>
    <w:rsid w:val="00B911C8"/>
    <w:rsid w:val="00B915B2"/>
    <w:rsid w:val="00B915F2"/>
    <w:rsid w:val="00B9206B"/>
    <w:rsid w:val="00B92283"/>
    <w:rsid w:val="00B92388"/>
    <w:rsid w:val="00B9247B"/>
    <w:rsid w:val="00B924D3"/>
    <w:rsid w:val="00B9282B"/>
    <w:rsid w:val="00B929CF"/>
    <w:rsid w:val="00B92C85"/>
    <w:rsid w:val="00B9400E"/>
    <w:rsid w:val="00B946EF"/>
    <w:rsid w:val="00B95209"/>
    <w:rsid w:val="00B95283"/>
    <w:rsid w:val="00B95AB6"/>
    <w:rsid w:val="00B964E7"/>
    <w:rsid w:val="00B96C47"/>
    <w:rsid w:val="00B96CF1"/>
    <w:rsid w:val="00B96DF5"/>
    <w:rsid w:val="00B9711C"/>
    <w:rsid w:val="00B9773E"/>
    <w:rsid w:val="00BA01EB"/>
    <w:rsid w:val="00BA3024"/>
    <w:rsid w:val="00BA368A"/>
    <w:rsid w:val="00BA45BD"/>
    <w:rsid w:val="00BA4747"/>
    <w:rsid w:val="00BA533A"/>
    <w:rsid w:val="00BA7872"/>
    <w:rsid w:val="00BA7B78"/>
    <w:rsid w:val="00BA7DD6"/>
    <w:rsid w:val="00BA7F23"/>
    <w:rsid w:val="00BB0121"/>
    <w:rsid w:val="00BB0310"/>
    <w:rsid w:val="00BB0E0C"/>
    <w:rsid w:val="00BB2D4F"/>
    <w:rsid w:val="00BB3BE3"/>
    <w:rsid w:val="00BB4012"/>
    <w:rsid w:val="00BB43F5"/>
    <w:rsid w:val="00BB455A"/>
    <w:rsid w:val="00BB4918"/>
    <w:rsid w:val="00BB6C7A"/>
    <w:rsid w:val="00BB6E3B"/>
    <w:rsid w:val="00BB75DE"/>
    <w:rsid w:val="00BB7AC5"/>
    <w:rsid w:val="00BB7AF2"/>
    <w:rsid w:val="00BC095C"/>
    <w:rsid w:val="00BC0BEB"/>
    <w:rsid w:val="00BC145B"/>
    <w:rsid w:val="00BC14E4"/>
    <w:rsid w:val="00BC18A0"/>
    <w:rsid w:val="00BC19EF"/>
    <w:rsid w:val="00BC2DD4"/>
    <w:rsid w:val="00BC30C2"/>
    <w:rsid w:val="00BC348D"/>
    <w:rsid w:val="00BC3A80"/>
    <w:rsid w:val="00BC3BA3"/>
    <w:rsid w:val="00BC4604"/>
    <w:rsid w:val="00BC490A"/>
    <w:rsid w:val="00BC5EB6"/>
    <w:rsid w:val="00BC6169"/>
    <w:rsid w:val="00BC633B"/>
    <w:rsid w:val="00BC64FA"/>
    <w:rsid w:val="00BC68EF"/>
    <w:rsid w:val="00BC6925"/>
    <w:rsid w:val="00BC6A33"/>
    <w:rsid w:val="00BC71BA"/>
    <w:rsid w:val="00BC75E1"/>
    <w:rsid w:val="00BC7615"/>
    <w:rsid w:val="00BC7A62"/>
    <w:rsid w:val="00BD004E"/>
    <w:rsid w:val="00BD0763"/>
    <w:rsid w:val="00BD0F2F"/>
    <w:rsid w:val="00BD1EFA"/>
    <w:rsid w:val="00BD21D1"/>
    <w:rsid w:val="00BD3608"/>
    <w:rsid w:val="00BD3744"/>
    <w:rsid w:val="00BD43EA"/>
    <w:rsid w:val="00BD470C"/>
    <w:rsid w:val="00BD4C4E"/>
    <w:rsid w:val="00BD5673"/>
    <w:rsid w:val="00BD5891"/>
    <w:rsid w:val="00BD58CB"/>
    <w:rsid w:val="00BD6320"/>
    <w:rsid w:val="00BD6D5A"/>
    <w:rsid w:val="00BD7FE1"/>
    <w:rsid w:val="00BE053A"/>
    <w:rsid w:val="00BE0CB3"/>
    <w:rsid w:val="00BE1C7D"/>
    <w:rsid w:val="00BE25D5"/>
    <w:rsid w:val="00BE2ABB"/>
    <w:rsid w:val="00BE2CA7"/>
    <w:rsid w:val="00BE3669"/>
    <w:rsid w:val="00BE39E7"/>
    <w:rsid w:val="00BE3C9D"/>
    <w:rsid w:val="00BE44EE"/>
    <w:rsid w:val="00BE466D"/>
    <w:rsid w:val="00BE467E"/>
    <w:rsid w:val="00BE5C17"/>
    <w:rsid w:val="00BE5D3D"/>
    <w:rsid w:val="00BE6904"/>
    <w:rsid w:val="00BE79B0"/>
    <w:rsid w:val="00BE7E8D"/>
    <w:rsid w:val="00BE7FCD"/>
    <w:rsid w:val="00BF0164"/>
    <w:rsid w:val="00BF0B13"/>
    <w:rsid w:val="00BF101F"/>
    <w:rsid w:val="00BF1A18"/>
    <w:rsid w:val="00BF1B49"/>
    <w:rsid w:val="00BF1DD7"/>
    <w:rsid w:val="00BF39F2"/>
    <w:rsid w:val="00BF434D"/>
    <w:rsid w:val="00BF59A8"/>
    <w:rsid w:val="00BF5CF6"/>
    <w:rsid w:val="00BF5DC5"/>
    <w:rsid w:val="00BF6130"/>
    <w:rsid w:val="00BF6C7F"/>
    <w:rsid w:val="00BF6E4F"/>
    <w:rsid w:val="00BF7652"/>
    <w:rsid w:val="00BF7A63"/>
    <w:rsid w:val="00BF7EF4"/>
    <w:rsid w:val="00C0117D"/>
    <w:rsid w:val="00C015DE"/>
    <w:rsid w:val="00C0185E"/>
    <w:rsid w:val="00C01DB5"/>
    <w:rsid w:val="00C02C6B"/>
    <w:rsid w:val="00C037BD"/>
    <w:rsid w:val="00C03953"/>
    <w:rsid w:val="00C03A7A"/>
    <w:rsid w:val="00C03ACD"/>
    <w:rsid w:val="00C03D3A"/>
    <w:rsid w:val="00C041DE"/>
    <w:rsid w:val="00C0462A"/>
    <w:rsid w:val="00C04C1D"/>
    <w:rsid w:val="00C05C4B"/>
    <w:rsid w:val="00C07C38"/>
    <w:rsid w:val="00C10044"/>
    <w:rsid w:val="00C100A2"/>
    <w:rsid w:val="00C10402"/>
    <w:rsid w:val="00C10BAA"/>
    <w:rsid w:val="00C123F2"/>
    <w:rsid w:val="00C1300C"/>
    <w:rsid w:val="00C13305"/>
    <w:rsid w:val="00C13479"/>
    <w:rsid w:val="00C135DD"/>
    <w:rsid w:val="00C14ADE"/>
    <w:rsid w:val="00C14CE5"/>
    <w:rsid w:val="00C14DB7"/>
    <w:rsid w:val="00C14EB9"/>
    <w:rsid w:val="00C1522E"/>
    <w:rsid w:val="00C157D1"/>
    <w:rsid w:val="00C15E37"/>
    <w:rsid w:val="00C16B7C"/>
    <w:rsid w:val="00C16C12"/>
    <w:rsid w:val="00C176DB"/>
    <w:rsid w:val="00C1785F"/>
    <w:rsid w:val="00C202A2"/>
    <w:rsid w:val="00C208DD"/>
    <w:rsid w:val="00C21F1D"/>
    <w:rsid w:val="00C2267C"/>
    <w:rsid w:val="00C2384F"/>
    <w:rsid w:val="00C23BBD"/>
    <w:rsid w:val="00C24479"/>
    <w:rsid w:val="00C24608"/>
    <w:rsid w:val="00C248AC"/>
    <w:rsid w:val="00C251FC"/>
    <w:rsid w:val="00C25D86"/>
    <w:rsid w:val="00C2626C"/>
    <w:rsid w:val="00C27B66"/>
    <w:rsid w:val="00C27BC4"/>
    <w:rsid w:val="00C27E21"/>
    <w:rsid w:val="00C3054D"/>
    <w:rsid w:val="00C30AAF"/>
    <w:rsid w:val="00C30CF4"/>
    <w:rsid w:val="00C317A0"/>
    <w:rsid w:val="00C3180D"/>
    <w:rsid w:val="00C325EB"/>
    <w:rsid w:val="00C33CB5"/>
    <w:rsid w:val="00C33E90"/>
    <w:rsid w:val="00C34219"/>
    <w:rsid w:val="00C34852"/>
    <w:rsid w:val="00C34F9D"/>
    <w:rsid w:val="00C35098"/>
    <w:rsid w:val="00C3543E"/>
    <w:rsid w:val="00C35680"/>
    <w:rsid w:val="00C359C2"/>
    <w:rsid w:val="00C35DDF"/>
    <w:rsid w:val="00C365E4"/>
    <w:rsid w:val="00C378C1"/>
    <w:rsid w:val="00C379A2"/>
    <w:rsid w:val="00C37DE3"/>
    <w:rsid w:val="00C407E7"/>
    <w:rsid w:val="00C409B4"/>
    <w:rsid w:val="00C41237"/>
    <w:rsid w:val="00C447C8"/>
    <w:rsid w:val="00C44BD2"/>
    <w:rsid w:val="00C44E0D"/>
    <w:rsid w:val="00C46979"/>
    <w:rsid w:val="00C469DA"/>
    <w:rsid w:val="00C46B37"/>
    <w:rsid w:val="00C46D4F"/>
    <w:rsid w:val="00C46E04"/>
    <w:rsid w:val="00C50A3F"/>
    <w:rsid w:val="00C50B93"/>
    <w:rsid w:val="00C50D5C"/>
    <w:rsid w:val="00C51163"/>
    <w:rsid w:val="00C51C8C"/>
    <w:rsid w:val="00C53C54"/>
    <w:rsid w:val="00C546F2"/>
    <w:rsid w:val="00C5477D"/>
    <w:rsid w:val="00C5500C"/>
    <w:rsid w:val="00C55A62"/>
    <w:rsid w:val="00C573D2"/>
    <w:rsid w:val="00C57611"/>
    <w:rsid w:val="00C5762E"/>
    <w:rsid w:val="00C57CD6"/>
    <w:rsid w:val="00C57D68"/>
    <w:rsid w:val="00C57F76"/>
    <w:rsid w:val="00C60197"/>
    <w:rsid w:val="00C61822"/>
    <w:rsid w:val="00C62611"/>
    <w:rsid w:val="00C63EB6"/>
    <w:rsid w:val="00C6404F"/>
    <w:rsid w:val="00C64369"/>
    <w:rsid w:val="00C64B51"/>
    <w:rsid w:val="00C64BA7"/>
    <w:rsid w:val="00C651E2"/>
    <w:rsid w:val="00C66307"/>
    <w:rsid w:val="00C66749"/>
    <w:rsid w:val="00C67562"/>
    <w:rsid w:val="00C677AB"/>
    <w:rsid w:val="00C7095E"/>
    <w:rsid w:val="00C711B0"/>
    <w:rsid w:val="00C714F3"/>
    <w:rsid w:val="00C73827"/>
    <w:rsid w:val="00C73D65"/>
    <w:rsid w:val="00C7415B"/>
    <w:rsid w:val="00C7482D"/>
    <w:rsid w:val="00C74D5F"/>
    <w:rsid w:val="00C74E57"/>
    <w:rsid w:val="00C74F95"/>
    <w:rsid w:val="00C75307"/>
    <w:rsid w:val="00C7542D"/>
    <w:rsid w:val="00C75F2B"/>
    <w:rsid w:val="00C7604D"/>
    <w:rsid w:val="00C769C1"/>
    <w:rsid w:val="00C77003"/>
    <w:rsid w:val="00C7705A"/>
    <w:rsid w:val="00C770C3"/>
    <w:rsid w:val="00C80295"/>
    <w:rsid w:val="00C80813"/>
    <w:rsid w:val="00C80875"/>
    <w:rsid w:val="00C80C0F"/>
    <w:rsid w:val="00C81634"/>
    <w:rsid w:val="00C81DAC"/>
    <w:rsid w:val="00C820C9"/>
    <w:rsid w:val="00C82430"/>
    <w:rsid w:val="00C82EC5"/>
    <w:rsid w:val="00C834CA"/>
    <w:rsid w:val="00C83C57"/>
    <w:rsid w:val="00C846BC"/>
    <w:rsid w:val="00C84EDE"/>
    <w:rsid w:val="00C87B08"/>
    <w:rsid w:val="00C90265"/>
    <w:rsid w:val="00C91103"/>
    <w:rsid w:val="00C91651"/>
    <w:rsid w:val="00C917A0"/>
    <w:rsid w:val="00C923BA"/>
    <w:rsid w:val="00C926D9"/>
    <w:rsid w:val="00C927EC"/>
    <w:rsid w:val="00C9370E"/>
    <w:rsid w:val="00C94739"/>
    <w:rsid w:val="00C949B3"/>
    <w:rsid w:val="00C94BB4"/>
    <w:rsid w:val="00C96642"/>
    <w:rsid w:val="00C967FB"/>
    <w:rsid w:val="00C96809"/>
    <w:rsid w:val="00C9699B"/>
    <w:rsid w:val="00CA105E"/>
    <w:rsid w:val="00CA20BD"/>
    <w:rsid w:val="00CA237B"/>
    <w:rsid w:val="00CA2AC0"/>
    <w:rsid w:val="00CA3194"/>
    <w:rsid w:val="00CA4B98"/>
    <w:rsid w:val="00CA5BE8"/>
    <w:rsid w:val="00CA653C"/>
    <w:rsid w:val="00CA6571"/>
    <w:rsid w:val="00CA6981"/>
    <w:rsid w:val="00CA6C39"/>
    <w:rsid w:val="00CA7D8C"/>
    <w:rsid w:val="00CB098A"/>
    <w:rsid w:val="00CB09D3"/>
    <w:rsid w:val="00CB208F"/>
    <w:rsid w:val="00CB2AE9"/>
    <w:rsid w:val="00CB31CC"/>
    <w:rsid w:val="00CB32F1"/>
    <w:rsid w:val="00CB3492"/>
    <w:rsid w:val="00CB398C"/>
    <w:rsid w:val="00CB56FF"/>
    <w:rsid w:val="00CB5DBA"/>
    <w:rsid w:val="00CB6698"/>
    <w:rsid w:val="00CB6B06"/>
    <w:rsid w:val="00CB6D78"/>
    <w:rsid w:val="00CB735A"/>
    <w:rsid w:val="00CB7509"/>
    <w:rsid w:val="00CB77CA"/>
    <w:rsid w:val="00CB7A2D"/>
    <w:rsid w:val="00CC0383"/>
    <w:rsid w:val="00CC05EC"/>
    <w:rsid w:val="00CC0EE0"/>
    <w:rsid w:val="00CC11CB"/>
    <w:rsid w:val="00CC11DD"/>
    <w:rsid w:val="00CC1327"/>
    <w:rsid w:val="00CC13FE"/>
    <w:rsid w:val="00CC16E7"/>
    <w:rsid w:val="00CC1F7E"/>
    <w:rsid w:val="00CC234A"/>
    <w:rsid w:val="00CC24E9"/>
    <w:rsid w:val="00CC2F8F"/>
    <w:rsid w:val="00CC3BFD"/>
    <w:rsid w:val="00CC3D5B"/>
    <w:rsid w:val="00CC47AF"/>
    <w:rsid w:val="00CC4B4D"/>
    <w:rsid w:val="00CC4EC6"/>
    <w:rsid w:val="00CC4F58"/>
    <w:rsid w:val="00CC50C3"/>
    <w:rsid w:val="00CC52B3"/>
    <w:rsid w:val="00CC63C7"/>
    <w:rsid w:val="00CC64CD"/>
    <w:rsid w:val="00CC6B66"/>
    <w:rsid w:val="00CC6F61"/>
    <w:rsid w:val="00CC70E4"/>
    <w:rsid w:val="00CC766F"/>
    <w:rsid w:val="00CD06B0"/>
    <w:rsid w:val="00CD1102"/>
    <w:rsid w:val="00CD11AF"/>
    <w:rsid w:val="00CD23B2"/>
    <w:rsid w:val="00CD284D"/>
    <w:rsid w:val="00CD3309"/>
    <w:rsid w:val="00CD340A"/>
    <w:rsid w:val="00CD3442"/>
    <w:rsid w:val="00CD3745"/>
    <w:rsid w:val="00CD3870"/>
    <w:rsid w:val="00CD4092"/>
    <w:rsid w:val="00CD4FF2"/>
    <w:rsid w:val="00CD6BBA"/>
    <w:rsid w:val="00CE0A73"/>
    <w:rsid w:val="00CE2574"/>
    <w:rsid w:val="00CE27B1"/>
    <w:rsid w:val="00CE2E78"/>
    <w:rsid w:val="00CE2E9D"/>
    <w:rsid w:val="00CE2EB6"/>
    <w:rsid w:val="00CE34B3"/>
    <w:rsid w:val="00CE3D8A"/>
    <w:rsid w:val="00CE42DF"/>
    <w:rsid w:val="00CE4D10"/>
    <w:rsid w:val="00CE554F"/>
    <w:rsid w:val="00CE5B2C"/>
    <w:rsid w:val="00CE5EB9"/>
    <w:rsid w:val="00CE67D5"/>
    <w:rsid w:val="00CE6923"/>
    <w:rsid w:val="00CE715B"/>
    <w:rsid w:val="00CF053B"/>
    <w:rsid w:val="00CF0C8B"/>
    <w:rsid w:val="00CF1304"/>
    <w:rsid w:val="00CF1DA0"/>
    <w:rsid w:val="00CF1F27"/>
    <w:rsid w:val="00CF2F7E"/>
    <w:rsid w:val="00CF344B"/>
    <w:rsid w:val="00CF38AB"/>
    <w:rsid w:val="00CF38F1"/>
    <w:rsid w:val="00CF4E08"/>
    <w:rsid w:val="00CF53ED"/>
    <w:rsid w:val="00CF6099"/>
    <w:rsid w:val="00CF6E79"/>
    <w:rsid w:val="00CF7CA2"/>
    <w:rsid w:val="00CF7FBC"/>
    <w:rsid w:val="00D003EE"/>
    <w:rsid w:val="00D0041E"/>
    <w:rsid w:val="00D00C59"/>
    <w:rsid w:val="00D01BD4"/>
    <w:rsid w:val="00D024D3"/>
    <w:rsid w:val="00D02B0A"/>
    <w:rsid w:val="00D02B50"/>
    <w:rsid w:val="00D02D72"/>
    <w:rsid w:val="00D02E63"/>
    <w:rsid w:val="00D02FFE"/>
    <w:rsid w:val="00D04D15"/>
    <w:rsid w:val="00D07261"/>
    <w:rsid w:val="00D077DE"/>
    <w:rsid w:val="00D100F4"/>
    <w:rsid w:val="00D106AF"/>
    <w:rsid w:val="00D13093"/>
    <w:rsid w:val="00D138A4"/>
    <w:rsid w:val="00D13DA0"/>
    <w:rsid w:val="00D1482C"/>
    <w:rsid w:val="00D14A0E"/>
    <w:rsid w:val="00D152AF"/>
    <w:rsid w:val="00D15477"/>
    <w:rsid w:val="00D15652"/>
    <w:rsid w:val="00D15A30"/>
    <w:rsid w:val="00D164CB"/>
    <w:rsid w:val="00D16BE8"/>
    <w:rsid w:val="00D16DA0"/>
    <w:rsid w:val="00D172B0"/>
    <w:rsid w:val="00D1784A"/>
    <w:rsid w:val="00D17C83"/>
    <w:rsid w:val="00D20780"/>
    <w:rsid w:val="00D21108"/>
    <w:rsid w:val="00D213ED"/>
    <w:rsid w:val="00D216DA"/>
    <w:rsid w:val="00D21CD2"/>
    <w:rsid w:val="00D2255D"/>
    <w:rsid w:val="00D22D47"/>
    <w:rsid w:val="00D22F28"/>
    <w:rsid w:val="00D23372"/>
    <w:rsid w:val="00D23447"/>
    <w:rsid w:val="00D2367F"/>
    <w:rsid w:val="00D23791"/>
    <w:rsid w:val="00D23F3C"/>
    <w:rsid w:val="00D24F7C"/>
    <w:rsid w:val="00D2518B"/>
    <w:rsid w:val="00D251DF"/>
    <w:rsid w:val="00D25372"/>
    <w:rsid w:val="00D257A2"/>
    <w:rsid w:val="00D26071"/>
    <w:rsid w:val="00D26E28"/>
    <w:rsid w:val="00D275BF"/>
    <w:rsid w:val="00D27B9F"/>
    <w:rsid w:val="00D27DD7"/>
    <w:rsid w:val="00D30E61"/>
    <w:rsid w:val="00D30F4E"/>
    <w:rsid w:val="00D31541"/>
    <w:rsid w:val="00D31B01"/>
    <w:rsid w:val="00D31E32"/>
    <w:rsid w:val="00D32791"/>
    <w:rsid w:val="00D3373B"/>
    <w:rsid w:val="00D340D6"/>
    <w:rsid w:val="00D3463E"/>
    <w:rsid w:val="00D348CA"/>
    <w:rsid w:val="00D34AD0"/>
    <w:rsid w:val="00D34AFF"/>
    <w:rsid w:val="00D353EC"/>
    <w:rsid w:val="00D35423"/>
    <w:rsid w:val="00D35CF0"/>
    <w:rsid w:val="00D36759"/>
    <w:rsid w:val="00D37B6E"/>
    <w:rsid w:val="00D40433"/>
    <w:rsid w:val="00D4146B"/>
    <w:rsid w:val="00D42F66"/>
    <w:rsid w:val="00D4367A"/>
    <w:rsid w:val="00D436BD"/>
    <w:rsid w:val="00D43B88"/>
    <w:rsid w:val="00D43D9E"/>
    <w:rsid w:val="00D43DE9"/>
    <w:rsid w:val="00D447F5"/>
    <w:rsid w:val="00D44C1B"/>
    <w:rsid w:val="00D45524"/>
    <w:rsid w:val="00D45BC8"/>
    <w:rsid w:val="00D45D33"/>
    <w:rsid w:val="00D46A2A"/>
    <w:rsid w:val="00D47256"/>
    <w:rsid w:val="00D47394"/>
    <w:rsid w:val="00D47544"/>
    <w:rsid w:val="00D47A29"/>
    <w:rsid w:val="00D47B0D"/>
    <w:rsid w:val="00D50A2D"/>
    <w:rsid w:val="00D511A5"/>
    <w:rsid w:val="00D512F3"/>
    <w:rsid w:val="00D51731"/>
    <w:rsid w:val="00D518DB"/>
    <w:rsid w:val="00D52154"/>
    <w:rsid w:val="00D522D8"/>
    <w:rsid w:val="00D52AE9"/>
    <w:rsid w:val="00D52AF9"/>
    <w:rsid w:val="00D53A81"/>
    <w:rsid w:val="00D53BE5"/>
    <w:rsid w:val="00D54413"/>
    <w:rsid w:val="00D5475F"/>
    <w:rsid w:val="00D54A2A"/>
    <w:rsid w:val="00D54DA4"/>
    <w:rsid w:val="00D54EEF"/>
    <w:rsid w:val="00D54F28"/>
    <w:rsid w:val="00D55555"/>
    <w:rsid w:val="00D55695"/>
    <w:rsid w:val="00D557A6"/>
    <w:rsid w:val="00D56454"/>
    <w:rsid w:val="00D566C2"/>
    <w:rsid w:val="00D60229"/>
    <w:rsid w:val="00D60290"/>
    <w:rsid w:val="00D60BA1"/>
    <w:rsid w:val="00D62EEF"/>
    <w:rsid w:val="00D63347"/>
    <w:rsid w:val="00D63E0D"/>
    <w:rsid w:val="00D64CA0"/>
    <w:rsid w:val="00D64EBB"/>
    <w:rsid w:val="00D64FEB"/>
    <w:rsid w:val="00D654E4"/>
    <w:rsid w:val="00D65515"/>
    <w:rsid w:val="00D65BE9"/>
    <w:rsid w:val="00D6613E"/>
    <w:rsid w:val="00D66168"/>
    <w:rsid w:val="00D666FC"/>
    <w:rsid w:val="00D669B1"/>
    <w:rsid w:val="00D66BE5"/>
    <w:rsid w:val="00D675D7"/>
    <w:rsid w:val="00D6769B"/>
    <w:rsid w:val="00D677C1"/>
    <w:rsid w:val="00D67B67"/>
    <w:rsid w:val="00D706D9"/>
    <w:rsid w:val="00D71051"/>
    <w:rsid w:val="00D710E8"/>
    <w:rsid w:val="00D71C48"/>
    <w:rsid w:val="00D71E62"/>
    <w:rsid w:val="00D72035"/>
    <w:rsid w:val="00D722BD"/>
    <w:rsid w:val="00D7276E"/>
    <w:rsid w:val="00D728FF"/>
    <w:rsid w:val="00D72C7A"/>
    <w:rsid w:val="00D738F6"/>
    <w:rsid w:val="00D74D6B"/>
    <w:rsid w:val="00D75E89"/>
    <w:rsid w:val="00D76262"/>
    <w:rsid w:val="00D76830"/>
    <w:rsid w:val="00D76F37"/>
    <w:rsid w:val="00D772E3"/>
    <w:rsid w:val="00D80E44"/>
    <w:rsid w:val="00D814FF"/>
    <w:rsid w:val="00D81DC4"/>
    <w:rsid w:val="00D822C1"/>
    <w:rsid w:val="00D84C58"/>
    <w:rsid w:val="00D8539F"/>
    <w:rsid w:val="00D853D3"/>
    <w:rsid w:val="00D85B01"/>
    <w:rsid w:val="00D8602C"/>
    <w:rsid w:val="00D862A6"/>
    <w:rsid w:val="00D8632C"/>
    <w:rsid w:val="00D86E62"/>
    <w:rsid w:val="00D871FC"/>
    <w:rsid w:val="00D87356"/>
    <w:rsid w:val="00D90550"/>
    <w:rsid w:val="00D908A1"/>
    <w:rsid w:val="00D9128E"/>
    <w:rsid w:val="00D916DD"/>
    <w:rsid w:val="00D9220D"/>
    <w:rsid w:val="00D94278"/>
    <w:rsid w:val="00D949CA"/>
    <w:rsid w:val="00D94B5A"/>
    <w:rsid w:val="00D94D95"/>
    <w:rsid w:val="00D94F9C"/>
    <w:rsid w:val="00D95960"/>
    <w:rsid w:val="00D95B88"/>
    <w:rsid w:val="00D96BA2"/>
    <w:rsid w:val="00D96C2D"/>
    <w:rsid w:val="00D96CB7"/>
    <w:rsid w:val="00DA14A5"/>
    <w:rsid w:val="00DA170D"/>
    <w:rsid w:val="00DA1FF7"/>
    <w:rsid w:val="00DA24B5"/>
    <w:rsid w:val="00DA28FE"/>
    <w:rsid w:val="00DA334F"/>
    <w:rsid w:val="00DA4617"/>
    <w:rsid w:val="00DA49B2"/>
    <w:rsid w:val="00DA65F9"/>
    <w:rsid w:val="00DA6621"/>
    <w:rsid w:val="00DA66F5"/>
    <w:rsid w:val="00DA6D31"/>
    <w:rsid w:val="00DA6F41"/>
    <w:rsid w:val="00DB0343"/>
    <w:rsid w:val="00DB0C36"/>
    <w:rsid w:val="00DB0F19"/>
    <w:rsid w:val="00DB1706"/>
    <w:rsid w:val="00DB31D7"/>
    <w:rsid w:val="00DB3A22"/>
    <w:rsid w:val="00DB3B18"/>
    <w:rsid w:val="00DB3DC0"/>
    <w:rsid w:val="00DB41EB"/>
    <w:rsid w:val="00DB4473"/>
    <w:rsid w:val="00DB5625"/>
    <w:rsid w:val="00DB566E"/>
    <w:rsid w:val="00DB5D92"/>
    <w:rsid w:val="00DB5EEC"/>
    <w:rsid w:val="00DB69A0"/>
    <w:rsid w:val="00DB6A52"/>
    <w:rsid w:val="00DB7933"/>
    <w:rsid w:val="00DC023B"/>
    <w:rsid w:val="00DC0797"/>
    <w:rsid w:val="00DC07C6"/>
    <w:rsid w:val="00DC0B12"/>
    <w:rsid w:val="00DC0E1B"/>
    <w:rsid w:val="00DC10EC"/>
    <w:rsid w:val="00DC11C7"/>
    <w:rsid w:val="00DC127C"/>
    <w:rsid w:val="00DC147E"/>
    <w:rsid w:val="00DC1A37"/>
    <w:rsid w:val="00DC3E27"/>
    <w:rsid w:val="00DC44F3"/>
    <w:rsid w:val="00DC595A"/>
    <w:rsid w:val="00DC6FE0"/>
    <w:rsid w:val="00DC711E"/>
    <w:rsid w:val="00DC77D6"/>
    <w:rsid w:val="00DC793F"/>
    <w:rsid w:val="00DC79B5"/>
    <w:rsid w:val="00DD0049"/>
    <w:rsid w:val="00DD13FB"/>
    <w:rsid w:val="00DD177E"/>
    <w:rsid w:val="00DD1918"/>
    <w:rsid w:val="00DD1BAF"/>
    <w:rsid w:val="00DD1ED0"/>
    <w:rsid w:val="00DD1FCA"/>
    <w:rsid w:val="00DD2A7C"/>
    <w:rsid w:val="00DD30A1"/>
    <w:rsid w:val="00DD3DC1"/>
    <w:rsid w:val="00DD4208"/>
    <w:rsid w:val="00DD48B1"/>
    <w:rsid w:val="00DD4A06"/>
    <w:rsid w:val="00DD4F4D"/>
    <w:rsid w:val="00DD51FC"/>
    <w:rsid w:val="00DD60A3"/>
    <w:rsid w:val="00DD6265"/>
    <w:rsid w:val="00DD711D"/>
    <w:rsid w:val="00DD7505"/>
    <w:rsid w:val="00DD7BEA"/>
    <w:rsid w:val="00DD7EB3"/>
    <w:rsid w:val="00DE05DD"/>
    <w:rsid w:val="00DE07BF"/>
    <w:rsid w:val="00DE16F2"/>
    <w:rsid w:val="00DE2F07"/>
    <w:rsid w:val="00DE3A79"/>
    <w:rsid w:val="00DE6E4C"/>
    <w:rsid w:val="00DE745B"/>
    <w:rsid w:val="00DE7730"/>
    <w:rsid w:val="00DE7B16"/>
    <w:rsid w:val="00DE7FD2"/>
    <w:rsid w:val="00DF1186"/>
    <w:rsid w:val="00DF11E5"/>
    <w:rsid w:val="00DF14A9"/>
    <w:rsid w:val="00DF18A8"/>
    <w:rsid w:val="00DF20EF"/>
    <w:rsid w:val="00DF27E1"/>
    <w:rsid w:val="00DF28B6"/>
    <w:rsid w:val="00DF37DF"/>
    <w:rsid w:val="00DF4098"/>
    <w:rsid w:val="00DF4383"/>
    <w:rsid w:val="00DF54B6"/>
    <w:rsid w:val="00DF6AE2"/>
    <w:rsid w:val="00DF7348"/>
    <w:rsid w:val="00DF76D0"/>
    <w:rsid w:val="00E002FC"/>
    <w:rsid w:val="00E0054C"/>
    <w:rsid w:val="00E00881"/>
    <w:rsid w:val="00E008FB"/>
    <w:rsid w:val="00E00B55"/>
    <w:rsid w:val="00E00C2D"/>
    <w:rsid w:val="00E01E47"/>
    <w:rsid w:val="00E021B7"/>
    <w:rsid w:val="00E023ED"/>
    <w:rsid w:val="00E02C17"/>
    <w:rsid w:val="00E02D5A"/>
    <w:rsid w:val="00E033BA"/>
    <w:rsid w:val="00E03543"/>
    <w:rsid w:val="00E04A17"/>
    <w:rsid w:val="00E052E4"/>
    <w:rsid w:val="00E07837"/>
    <w:rsid w:val="00E103BA"/>
    <w:rsid w:val="00E106DF"/>
    <w:rsid w:val="00E10BF1"/>
    <w:rsid w:val="00E10FB4"/>
    <w:rsid w:val="00E1144F"/>
    <w:rsid w:val="00E1198B"/>
    <w:rsid w:val="00E11A7E"/>
    <w:rsid w:val="00E11C99"/>
    <w:rsid w:val="00E1225E"/>
    <w:rsid w:val="00E123CE"/>
    <w:rsid w:val="00E125B3"/>
    <w:rsid w:val="00E12D0D"/>
    <w:rsid w:val="00E1388A"/>
    <w:rsid w:val="00E13923"/>
    <w:rsid w:val="00E14060"/>
    <w:rsid w:val="00E15851"/>
    <w:rsid w:val="00E159AA"/>
    <w:rsid w:val="00E15E51"/>
    <w:rsid w:val="00E15FD8"/>
    <w:rsid w:val="00E16D76"/>
    <w:rsid w:val="00E1712D"/>
    <w:rsid w:val="00E1773A"/>
    <w:rsid w:val="00E17DCF"/>
    <w:rsid w:val="00E20BCC"/>
    <w:rsid w:val="00E216A4"/>
    <w:rsid w:val="00E21766"/>
    <w:rsid w:val="00E23226"/>
    <w:rsid w:val="00E23B97"/>
    <w:rsid w:val="00E23BAC"/>
    <w:rsid w:val="00E23E83"/>
    <w:rsid w:val="00E24293"/>
    <w:rsid w:val="00E24A2A"/>
    <w:rsid w:val="00E25009"/>
    <w:rsid w:val="00E254FC"/>
    <w:rsid w:val="00E25A5D"/>
    <w:rsid w:val="00E25B38"/>
    <w:rsid w:val="00E2620B"/>
    <w:rsid w:val="00E26F2A"/>
    <w:rsid w:val="00E278D1"/>
    <w:rsid w:val="00E27C25"/>
    <w:rsid w:val="00E27CD9"/>
    <w:rsid w:val="00E30D18"/>
    <w:rsid w:val="00E31E72"/>
    <w:rsid w:val="00E32992"/>
    <w:rsid w:val="00E32D4F"/>
    <w:rsid w:val="00E32DC0"/>
    <w:rsid w:val="00E33038"/>
    <w:rsid w:val="00E3374F"/>
    <w:rsid w:val="00E33CE7"/>
    <w:rsid w:val="00E3413E"/>
    <w:rsid w:val="00E343F7"/>
    <w:rsid w:val="00E34460"/>
    <w:rsid w:val="00E34C1E"/>
    <w:rsid w:val="00E34C90"/>
    <w:rsid w:val="00E350B2"/>
    <w:rsid w:val="00E3522E"/>
    <w:rsid w:val="00E36012"/>
    <w:rsid w:val="00E36785"/>
    <w:rsid w:val="00E369CE"/>
    <w:rsid w:val="00E36C81"/>
    <w:rsid w:val="00E36E18"/>
    <w:rsid w:val="00E37A22"/>
    <w:rsid w:val="00E40AB9"/>
    <w:rsid w:val="00E40CC3"/>
    <w:rsid w:val="00E41024"/>
    <w:rsid w:val="00E41497"/>
    <w:rsid w:val="00E42F10"/>
    <w:rsid w:val="00E4309E"/>
    <w:rsid w:val="00E442A7"/>
    <w:rsid w:val="00E4453C"/>
    <w:rsid w:val="00E4486F"/>
    <w:rsid w:val="00E44FCA"/>
    <w:rsid w:val="00E45058"/>
    <w:rsid w:val="00E4799C"/>
    <w:rsid w:val="00E47CDD"/>
    <w:rsid w:val="00E5000D"/>
    <w:rsid w:val="00E50205"/>
    <w:rsid w:val="00E51BE5"/>
    <w:rsid w:val="00E53263"/>
    <w:rsid w:val="00E53EAB"/>
    <w:rsid w:val="00E550E5"/>
    <w:rsid w:val="00E5527F"/>
    <w:rsid w:val="00E55FA2"/>
    <w:rsid w:val="00E563B4"/>
    <w:rsid w:val="00E572E0"/>
    <w:rsid w:val="00E60265"/>
    <w:rsid w:val="00E61791"/>
    <w:rsid w:val="00E61814"/>
    <w:rsid w:val="00E618F2"/>
    <w:rsid w:val="00E61AEA"/>
    <w:rsid w:val="00E61EE4"/>
    <w:rsid w:val="00E62FF9"/>
    <w:rsid w:val="00E648AE"/>
    <w:rsid w:val="00E6543F"/>
    <w:rsid w:val="00E65652"/>
    <w:rsid w:val="00E660C8"/>
    <w:rsid w:val="00E664E6"/>
    <w:rsid w:val="00E66AED"/>
    <w:rsid w:val="00E66B98"/>
    <w:rsid w:val="00E671EF"/>
    <w:rsid w:val="00E673E9"/>
    <w:rsid w:val="00E6778F"/>
    <w:rsid w:val="00E6783D"/>
    <w:rsid w:val="00E67A03"/>
    <w:rsid w:val="00E704E2"/>
    <w:rsid w:val="00E7147E"/>
    <w:rsid w:val="00E7157E"/>
    <w:rsid w:val="00E71C51"/>
    <w:rsid w:val="00E720BA"/>
    <w:rsid w:val="00E72339"/>
    <w:rsid w:val="00E7268F"/>
    <w:rsid w:val="00E72F3E"/>
    <w:rsid w:val="00E7357D"/>
    <w:rsid w:val="00E735C6"/>
    <w:rsid w:val="00E7376D"/>
    <w:rsid w:val="00E73B5D"/>
    <w:rsid w:val="00E75397"/>
    <w:rsid w:val="00E758AF"/>
    <w:rsid w:val="00E75F0F"/>
    <w:rsid w:val="00E765B6"/>
    <w:rsid w:val="00E76752"/>
    <w:rsid w:val="00E76EAF"/>
    <w:rsid w:val="00E771C9"/>
    <w:rsid w:val="00E77792"/>
    <w:rsid w:val="00E80B6B"/>
    <w:rsid w:val="00E80D49"/>
    <w:rsid w:val="00E80F5F"/>
    <w:rsid w:val="00E81FAA"/>
    <w:rsid w:val="00E81FF6"/>
    <w:rsid w:val="00E820B8"/>
    <w:rsid w:val="00E82880"/>
    <w:rsid w:val="00E82D4C"/>
    <w:rsid w:val="00E83015"/>
    <w:rsid w:val="00E83335"/>
    <w:rsid w:val="00E83675"/>
    <w:rsid w:val="00E84D55"/>
    <w:rsid w:val="00E85564"/>
    <w:rsid w:val="00E85B6F"/>
    <w:rsid w:val="00E85C9E"/>
    <w:rsid w:val="00E86303"/>
    <w:rsid w:val="00E87557"/>
    <w:rsid w:val="00E8766F"/>
    <w:rsid w:val="00E8770C"/>
    <w:rsid w:val="00E906B6"/>
    <w:rsid w:val="00E91091"/>
    <w:rsid w:val="00E91303"/>
    <w:rsid w:val="00E91B08"/>
    <w:rsid w:val="00E91FA5"/>
    <w:rsid w:val="00E92147"/>
    <w:rsid w:val="00E9384D"/>
    <w:rsid w:val="00E95E52"/>
    <w:rsid w:val="00E9647C"/>
    <w:rsid w:val="00E96830"/>
    <w:rsid w:val="00E96A29"/>
    <w:rsid w:val="00E9756E"/>
    <w:rsid w:val="00E97ADB"/>
    <w:rsid w:val="00EA000F"/>
    <w:rsid w:val="00EA12E9"/>
    <w:rsid w:val="00EA1BC4"/>
    <w:rsid w:val="00EA1CD6"/>
    <w:rsid w:val="00EA20D6"/>
    <w:rsid w:val="00EA2E03"/>
    <w:rsid w:val="00EA2E0C"/>
    <w:rsid w:val="00EA2F83"/>
    <w:rsid w:val="00EA3262"/>
    <w:rsid w:val="00EA3278"/>
    <w:rsid w:val="00EA3560"/>
    <w:rsid w:val="00EA35C2"/>
    <w:rsid w:val="00EA3939"/>
    <w:rsid w:val="00EA396A"/>
    <w:rsid w:val="00EA39B7"/>
    <w:rsid w:val="00EA458E"/>
    <w:rsid w:val="00EA522F"/>
    <w:rsid w:val="00EA5A46"/>
    <w:rsid w:val="00EA6F87"/>
    <w:rsid w:val="00EA7723"/>
    <w:rsid w:val="00EA79C4"/>
    <w:rsid w:val="00EA7B4A"/>
    <w:rsid w:val="00EB0537"/>
    <w:rsid w:val="00EB0542"/>
    <w:rsid w:val="00EB1090"/>
    <w:rsid w:val="00EB1556"/>
    <w:rsid w:val="00EB3EA1"/>
    <w:rsid w:val="00EB3FC4"/>
    <w:rsid w:val="00EB48D7"/>
    <w:rsid w:val="00EB5755"/>
    <w:rsid w:val="00EB5DD6"/>
    <w:rsid w:val="00EB5E49"/>
    <w:rsid w:val="00EB5EF8"/>
    <w:rsid w:val="00EB66CB"/>
    <w:rsid w:val="00EB6815"/>
    <w:rsid w:val="00EB7267"/>
    <w:rsid w:val="00EB7603"/>
    <w:rsid w:val="00EB7CD0"/>
    <w:rsid w:val="00EC01CF"/>
    <w:rsid w:val="00EC04BD"/>
    <w:rsid w:val="00EC11B4"/>
    <w:rsid w:val="00EC11E2"/>
    <w:rsid w:val="00EC18D2"/>
    <w:rsid w:val="00EC1BB9"/>
    <w:rsid w:val="00EC27BC"/>
    <w:rsid w:val="00EC2923"/>
    <w:rsid w:val="00EC2F57"/>
    <w:rsid w:val="00EC39DC"/>
    <w:rsid w:val="00EC4D2A"/>
    <w:rsid w:val="00EC570D"/>
    <w:rsid w:val="00EC57A3"/>
    <w:rsid w:val="00EC581C"/>
    <w:rsid w:val="00EC6105"/>
    <w:rsid w:val="00EC6395"/>
    <w:rsid w:val="00EC7158"/>
    <w:rsid w:val="00EC7705"/>
    <w:rsid w:val="00EC7C1E"/>
    <w:rsid w:val="00ED1032"/>
    <w:rsid w:val="00ED13DA"/>
    <w:rsid w:val="00ED1722"/>
    <w:rsid w:val="00ED2C05"/>
    <w:rsid w:val="00ED3008"/>
    <w:rsid w:val="00ED3553"/>
    <w:rsid w:val="00ED3B84"/>
    <w:rsid w:val="00ED4251"/>
    <w:rsid w:val="00ED5368"/>
    <w:rsid w:val="00ED5700"/>
    <w:rsid w:val="00ED5D98"/>
    <w:rsid w:val="00ED6293"/>
    <w:rsid w:val="00ED6753"/>
    <w:rsid w:val="00ED6AC9"/>
    <w:rsid w:val="00ED70C1"/>
    <w:rsid w:val="00ED718E"/>
    <w:rsid w:val="00ED7C2D"/>
    <w:rsid w:val="00EE076D"/>
    <w:rsid w:val="00EE176F"/>
    <w:rsid w:val="00EE18A0"/>
    <w:rsid w:val="00EE1D23"/>
    <w:rsid w:val="00EE20A4"/>
    <w:rsid w:val="00EE222F"/>
    <w:rsid w:val="00EE274A"/>
    <w:rsid w:val="00EE27BB"/>
    <w:rsid w:val="00EE29D2"/>
    <w:rsid w:val="00EE31EF"/>
    <w:rsid w:val="00EE4558"/>
    <w:rsid w:val="00EE4ED0"/>
    <w:rsid w:val="00EE5244"/>
    <w:rsid w:val="00EE5783"/>
    <w:rsid w:val="00EE58FB"/>
    <w:rsid w:val="00EE6959"/>
    <w:rsid w:val="00EE6F3B"/>
    <w:rsid w:val="00EE76DC"/>
    <w:rsid w:val="00EE78D3"/>
    <w:rsid w:val="00EF0A10"/>
    <w:rsid w:val="00EF10A0"/>
    <w:rsid w:val="00EF14C9"/>
    <w:rsid w:val="00EF1DD6"/>
    <w:rsid w:val="00EF2BEE"/>
    <w:rsid w:val="00EF34FE"/>
    <w:rsid w:val="00EF3D86"/>
    <w:rsid w:val="00EF4059"/>
    <w:rsid w:val="00EF4730"/>
    <w:rsid w:val="00EF4E7B"/>
    <w:rsid w:val="00EF53AF"/>
    <w:rsid w:val="00EF5591"/>
    <w:rsid w:val="00EF59A9"/>
    <w:rsid w:val="00EF6CE4"/>
    <w:rsid w:val="00EF73D0"/>
    <w:rsid w:val="00EF7DCD"/>
    <w:rsid w:val="00F00891"/>
    <w:rsid w:val="00F00BB7"/>
    <w:rsid w:val="00F01DE5"/>
    <w:rsid w:val="00F0257D"/>
    <w:rsid w:val="00F027E8"/>
    <w:rsid w:val="00F02E71"/>
    <w:rsid w:val="00F03506"/>
    <w:rsid w:val="00F03821"/>
    <w:rsid w:val="00F0396F"/>
    <w:rsid w:val="00F03D12"/>
    <w:rsid w:val="00F0426F"/>
    <w:rsid w:val="00F04A09"/>
    <w:rsid w:val="00F04A4F"/>
    <w:rsid w:val="00F04C8F"/>
    <w:rsid w:val="00F05440"/>
    <w:rsid w:val="00F0553B"/>
    <w:rsid w:val="00F059BE"/>
    <w:rsid w:val="00F10C52"/>
    <w:rsid w:val="00F10E37"/>
    <w:rsid w:val="00F118BC"/>
    <w:rsid w:val="00F125F8"/>
    <w:rsid w:val="00F12774"/>
    <w:rsid w:val="00F12AB8"/>
    <w:rsid w:val="00F12F9A"/>
    <w:rsid w:val="00F13004"/>
    <w:rsid w:val="00F13F2B"/>
    <w:rsid w:val="00F13F3C"/>
    <w:rsid w:val="00F1435A"/>
    <w:rsid w:val="00F1511C"/>
    <w:rsid w:val="00F16070"/>
    <w:rsid w:val="00F168D1"/>
    <w:rsid w:val="00F16CB1"/>
    <w:rsid w:val="00F17744"/>
    <w:rsid w:val="00F17994"/>
    <w:rsid w:val="00F17A6E"/>
    <w:rsid w:val="00F201A4"/>
    <w:rsid w:val="00F20831"/>
    <w:rsid w:val="00F20952"/>
    <w:rsid w:val="00F20C46"/>
    <w:rsid w:val="00F20CEB"/>
    <w:rsid w:val="00F21179"/>
    <w:rsid w:val="00F211DD"/>
    <w:rsid w:val="00F218D1"/>
    <w:rsid w:val="00F2205E"/>
    <w:rsid w:val="00F22248"/>
    <w:rsid w:val="00F22680"/>
    <w:rsid w:val="00F2359E"/>
    <w:rsid w:val="00F2383C"/>
    <w:rsid w:val="00F24FCB"/>
    <w:rsid w:val="00F260A9"/>
    <w:rsid w:val="00F2611A"/>
    <w:rsid w:val="00F30004"/>
    <w:rsid w:val="00F300D5"/>
    <w:rsid w:val="00F31A8E"/>
    <w:rsid w:val="00F31C3E"/>
    <w:rsid w:val="00F323C3"/>
    <w:rsid w:val="00F33218"/>
    <w:rsid w:val="00F3345D"/>
    <w:rsid w:val="00F346C2"/>
    <w:rsid w:val="00F36BB2"/>
    <w:rsid w:val="00F37003"/>
    <w:rsid w:val="00F371AE"/>
    <w:rsid w:val="00F3742B"/>
    <w:rsid w:val="00F3754C"/>
    <w:rsid w:val="00F3791A"/>
    <w:rsid w:val="00F40F7D"/>
    <w:rsid w:val="00F416E6"/>
    <w:rsid w:val="00F41F17"/>
    <w:rsid w:val="00F429EB"/>
    <w:rsid w:val="00F42C17"/>
    <w:rsid w:val="00F42D69"/>
    <w:rsid w:val="00F42EAD"/>
    <w:rsid w:val="00F438AC"/>
    <w:rsid w:val="00F43ADA"/>
    <w:rsid w:val="00F43B77"/>
    <w:rsid w:val="00F453E9"/>
    <w:rsid w:val="00F461E6"/>
    <w:rsid w:val="00F466A3"/>
    <w:rsid w:val="00F46D58"/>
    <w:rsid w:val="00F477EB"/>
    <w:rsid w:val="00F47ED6"/>
    <w:rsid w:val="00F50841"/>
    <w:rsid w:val="00F50B6D"/>
    <w:rsid w:val="00F50C2B"/>
    <w:rsid w:val="00F50CEC"/>
    <w:rsid w:val="00F51006"/>
    <w:rsid w:val="00F51194"/>
    <w:rsid w:val="00F51EF2"/>
    <w:rsid w:val="00F51FB9"/>
    <w:rsid w:val="00F52CD7"/>
    <w:rsid w:val="00F530BA"/>
    <w:rsid w:val="00F53187"/>
    <w:rsid w:val="00F5487A"/>
    <w:rsid w:val="00F5498C"/>
    <w:rsid w:val="00F55305"/>
    <w:rsid w:val="00F56CFB"/>
    <w:rsid w:val="00F56D62"/>
    <w:rsid w:val="00F57B93"/>
    <w:rsid w:val="00F608C8"/>
    <w:rsid w:val="00F61A9E"/>
    <w:rsid w:val="00F61DD6"/>
    <w:rsid w:val="00F62069"/>
    <w:rsid w:val="00F62A39"/>
    <w:rsid w:val="00F62AFF"/>
    <w:rsid w:val="00F630A6"/>
    <w:rsid w:val="00F63100"/>
    <w:rsid w:val="00F63B45"/>
    <w:rsid w:val="00F64D5C"/>
    <w:rsid w:val="00F65607"/>
    <w:rsid w:val="00F65F77"/>
    <w:rsid w:val="00F66B49"/>
    <w:rsid w:val="00F6731E"/>
    <w:rsid w:val="00F6776B"/>
    <w:rsid w:val="00F707D4"/>
    <w:rsid w:val="00F70969"/>
    <w:rsid w:val="00F70B29"/>
    <w:rsid w:val="00F71265"/>
    <w:rsid w:val="00F712C4"/>
    <w:rsid w:val="00F713FE"/>
    <w:rsid w:val="00F71852"/>
    <w:rsid w:val="00F73385"/>
    <w:rsid w:val="00F734BD"/>
    <w:rsid w:val="00F73856"/>
    <w:rsid w:val="00F7401A"/>
    <w:rsid w:val="00F743CD"/>
    <w:rsid w:val="00F74782"/>
    <w:rsid w:val="00F75367"/>
    <w:rsid w:val="00F754BA"/>
    <w:rsid w:val="00F75928"/>
    <w:rsid w:val="00F77D99"/>
    <w:rsid w:val="00F77DB2"/>
    <w:rsid w:val="00F80488"/>
    <w:rsid w:val="00F8048A"/>
    <w:rsid w:val="00F8078B"/>
    <w:rsid w:val="00F81508"/>
    <w:rsid w:val="00F8293B"/>
    <w:rsid w:val="00F83A94"/>
    <w:rsid w:val="00F83C41"/>
    <w:rsid w:val="00F83E7E"/>
    <w:rsid w:val="00F86C16"/>
    <w:rsid w:val="00F877F9"/>
    <w:rsid w:val="00F87AA5"/>
    <w:rsid w:val="00F9031E"/>
    <w:rsid w:val="00F9063C"/>
    <w:rsid w:val="00F910D5"/>
    <w:rsid w:val="00F91315"/>
    <w:rsid w:val="00F91700"/>
    <w:rsid w:val="00F91921"/>
    <w:rsid w:val="00F9263A"/>
    <w:rsid w:val="00F92656"/>
    <w:rsid w:val="00F92C70"/>
    <w:rsid w:val="00F92DC2"/>
    <w:rsid w:val="00F92DE7"/>
    <w:rsid w:val="00F93C6D"/>
    <w:rsid w:val="00F93F74"/>
    <w:rsid w:val="00F94BDB"/>
    <w:rsid w:val="00F94DBA"/>
    <w:rsid w:val="00F95572"/>
    <w:rsid w:val="00F95E92"/>
    <w:rsid w:val="00F963C6"/>
    <w:rsid w:val="00F96535"/>
    <w:rsid w:val="00F9675D"/>
    <w:rsid w:val="00F96A77"/>
    <w:rsid w:val="00F96AEE"/>
    <w:rsid w:val="00F971B7"/>
    <w:rsid w:val="00F976AF"/>
    <w:rsid w:val="00F97946"/>
    <w:rsid w:val="00FA0E3C"/>
    <w:rsid w:val="00FA11D5"/>
    <w:rsid w:val="00FA16FC"/>
    <w:rsid w:val="00FA1712"/>
    <w:rsid w:val="00FA2ADA"/>
    <w:rsid w:val="00FA315D"/>
    <w:rsid w:val="00FA392F"/>
    <w:rsid w:val="00FA3C78"/>
    <w:rsid w:val="00FA4676"/>
    <w:rsid w:val="00FA4700"/>
    <w:rsid w:val="00FA483D"/>
    <w:rsid w:val="00FA508C"/>
    <w:rsid w:val="00FA5419"/>
    <w:rsid w:val="00FA5617"/>
    <w:rsid w:val="00FA6048"/>
    <w:rsid w:val="00FB00D6"/>
    <w:rsid w:val="00FB0A12"/>
    <w:rsid w:val="00FB0C61"/>
    <w:rsid w:val="00FB0CC2"/>
    <w:rsid w:val="00FB12B9"/>
    <w:rsid w:val="00FB22B9"/>
    <w:rsid w:val="00FB2885"/>
    <w:rsid w:val="00FB3527"/>
    <w:rsid w:val="00FB4194"/>
    <w:rsid w:val="00FB4D28"/>
    <w:rsid w:val="00FB4D85"/>
    <w:rsid w:val="00FB5162"/>
    <w:rsid w:val="00FB570A"/>
    <w:rsid w:val="00FB7F82"/>
    <w:rsid w:val="00FC0ED3"/>
    <w:rsid w:val="00FC1031"/>
    <w:rsid w:val="00FC1AD1"/>
    <w:rsid w:val="00FC323E"/>
    <w:rsid w:val="00FC32C8"/>
    <w:rsid w:val="00FC3D96"/>
    <w:rsid w:val="00FC3EFC"/>
    <w:rsid w:val="00FC427A"/>
    <w:rsid w:val="00FC4BA0"/>
    <w:rsid w:val="00FC5FCF"/>
    <w:rsid w:val="00FC6A3E"/>
    <w:rsid w:val="00FC6BA8"/>
    <w:rsid w:val="00FC6CB8"/>
    <w:rsid w:val="00FC6EC4"/>
    <w:rsid w:val="00FC6FFA"/>
    <w:rsid w:val="00FC7D48"/>
    <w:rsid w:val="00FD03D0"/>
    <w:rsid w:val="00FD13BF"/>
    <w:rsid w:val="00FD15E1"/>
    <w:rsid w:val="00FD1AAB"/>
    <w:rsid w:val="00FD244E"/>
    <w:rsid w:val="00FD2E66"/>
    <w:rsid w:val="00FD371E"/>
    <w:rsid w:val="00FD44DF"/>
    <w:rsid w:val="00FD5681"/>
    <w:rsid w:val="00FD5688"/>
    <w:rsid w:val="00FD5764"/>
    <w:rsid w:val="00FD576B"/>
    <w:rsid w:val="00FD683F"/>
    <w:rsid w:val="00FD7E17"/>
    <w:rsid w:val="00FE24BB"/>
    <w:rsid w:val="00FE26D8"/>
    <w:rsid w:val="00FE2E68"/>
    <w:rsid w:val="00FE2EE2"/>
    <w:rsid w:val="00FE34B2"/>
    <w:rsid w:val="00FE356C"/>
    <w:rsid w:val="00FE3587"/>
    <w:rsid w:val="00FE3BD2"/>
    <w:rsid w:val="00FE3E4B"/>
    <w:rsid w:val="00FE3EE9"/>
    <w:rsid w:val="00FE424F"/>
    <w:rsid w:val="00FE5078"/>
    <w:rsid w:val="00FE547D"/>
    <w:rsid w:val="00FE5C19"/>
    <w:rsid w:val="00FE6BAA"/>
    <w:rsid w:val="00FE78A6"/>
    <w:rsid w:val="00FE7F7D"/>
    <w:rsid w:val="00FF00F6"/>
    <w:rsid w:val="00FF0CC3"/>
    <w:rsid w:val="00FF1487"/>
    <w:rsid w:val="00FF21BD"/>
    <w:rsid w:val="00FF245A"/>
    <w:rsid w:val="00FF2E82"/>
    <w:rsid w:val="00FF38F4"/>
    <w:rsid w:val="00FF3DBE"/>
    <w:rsid w:val="00FF3DFF"/>
    <w:rsid w:val="00FF3E69"/>
    <w:rsid w:val="00FF40CB"/>
    <w:rsid w:val="00FF464B"/>
    <w:rsid w:val="00FF4D56"/>
    <w:rsid w:val="00FF4F9C"/>
    <w:rsid w:val="00FF548B"/>
    <w:rsid w:val="00FF65EF"/>
    <w:rsid w:val="00FF6825"/>
    <w:rsid w:val="00FF6B53"/>
    <w:rsid w:val="00FF6F74"/>
    <w:rsid w:val="00FF7394"/>
    <w:rsid w:val="00FF7A7D"/>
    <w:rsid w:val="00FF7DAC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75892F"/>
  <w15:docId w15:val="{D883457A-9E80-D044-914E-4BAAC51B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1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22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513F-2C11-8149-B86C-F7837643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</vt:lpstr>
    </vt:vector>
  </TitlesOfParts>
  <Company>ИРФ ИПДМ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creator>Купчик Сергей Юрьевич</dc:creator>
  <cp:lastModifiedBy>Microsoft Office User</cp:lastModifiedBy>
  <cp:revision>25</cp:revision>
  <cp:lastPrinted>2016-12-30T10:53:00Z</cp:lastPrinted>
  <dcterms:created xsi:type="dcterms:W3CDTF">2016-12-30T14:04:00Z</dcterms:created>
  <dcterms:modified xsi:type="dcterms:W3CDTF">2020-05-20T13:30:00Z</dcterms:modified>
</cp:coreProperties>
</file>